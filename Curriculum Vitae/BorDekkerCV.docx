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1008"/>
        <w:gridCol w:w="230"/>
        <w:gridCol w:w="2903"/>
        <w:gridCol w:w="6183"/>
        <w:gridCol w:w="392"/>
        <w:gridCol w:w="592"/>
      </w:tblGrid>
      <w:tr w:rsidR="00F91753" w:rsidRPr="000E621D" w14:paraId="67EF9262" w14:textId="77777777" w:rsidTr="00CC5ED4">
        <w:trPr>
          <w:trHeight w:val="600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6F19B" w14:textId="77777777" w:rsidR="00F91753" w:rsidRPr="000E621D" w:rsidRDefault="00F91753" w:rsidP="00262B06">
            <w:pPr>
              <w:rPr>
                <w:lang w:val="nl-NL"/>
              </w:rPr>
            </w:pPr>
          </w:p>
        </w:tc>
      </w:tr>
      <w:tr w:rsidR="004E6AC7" w:rsidRPr="000E621D" w14:paraId="3D35306B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FB9F4" w14:textId="77777777" w:rsidR="00F91753" w:rsidRPr="000E621D" w:rsidRDefault="00F91753" w:rsidP="00262B06">
            <w:pPr>
              <w:rPr>
                <w:lang w:val="nl-NL"/>
              </w:rPr>
            </w:pPr>
          </w:p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DA53F" w14:textId="77777777" w:rsidR="00F91753" w:rsidRPr="000E621D" w:rsidRDefault="00F91753" w:rsidP="00262B06">
            <w:pPr>
              <w:rPr>
                <w:lang w:val="nl-NL"/>
              </w:rPr>
            </w:pPr>
          </w:p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95966" w14:textId="77777777" w:rsidR="00F91753" w:rsidRPr="000E621D" w:rsidRDefault="00F91753" w:rsidP="00262B06">
            <w:pPr>
              <w:pStyle w:val="Geenafstand"/>
              <w:rPr>
                <w:lang w:val="nl-NL"/>
              </w:rPr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76D1B" w14:textId="77777777" w:rsidR="00F91753" w:rsidRPr="000E621D" w:rsidRDefault="00F91753" w:rsidP="00262B06">
            <w:pPr>
              <w:rPr>
                <w:lang w:val="nl-NL"/>
              </w:rPr>
            </w:pPr>
          </w:p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1707D" w14:textId="77777777" w:rsidR="00F91753" w:rsidRPr="000E621D" w:rsidRDefault="00F91753" w:rsidP="00262B06">
            <w:pPr>
              <w:rPr>
                <w:lang w:val="nl-NL"/>
              </w:rPr>
            </w:pPr>
          </w:p>
        </w:tc>
      </w:tr>
      <w:tr w:rsidR="004E6AC7" w:rsidRPr="000E621D" w14:paraId="2CA7D309" w14:textId="77777777" w:rsidTr="00CC5ED4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F5DE0" w14:textId="77777777" w:rsidR="00F91753" w:rsidRPr="000E621D" w:rsidRDefault="00F91753" w:rsidP="00262B06">
            <w:pPr>
              <w:rPr>
                <w:lang w:val="nl-NL"/>
              </w:rPr>
            </w:pPr>
          </w:p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12E85" w14:textId="77777777" w:rsidR="00F91753" w:rsidRPr="000E621D" w:rsidRDefault="00F91753" w:rsidP="00262B06">
            <w:pPr>
              <w:rPr>
                <w:lang w:val="nl-NL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327D7C" w14:textId="30916D87" w:rsidR="00261E7B" w:rsidRPr="000E621D" w:rsidRDefault="00261E7B" w:rsidP="00262B06">
            <w:pPr>
              <w:pStyle w:val="Titel"/>
              <w:rPr>
                <w:noProof/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06DBE9BF" wp14:editId="3DA306EC">
                      <wp:extent cx="585216" cy="91440"/>
                      <wp:effectExtent l="0" t="0" r="24765" b="22860"/>
                      <wp:docPr id="3" name="Vrije vorm: Vrije vorm: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405D6D" id="Vrije vorm: Vrije vorm: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AC762B">
              <w:rPr>
                <w:lang w:val="nl-NL"/>
              </w:rPr>
              <w:t>bor dekker</w:t>
            </w:r>
            <w:r w:rsidRPr="000E621D">
              <w:rPr>
                <w:lang w:val="nl-NL" w:bidi="nl-NL"/>
              </w:rPr>
              <w:t xml:space="preserve"> </w:t>
            </w: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324D70F7" wp14:editId="5FF3766A">
                      <wp:extent cx="594245" cy="88583"/>
                      <wp:effectExtent l="0" t="0" r="15875" b="26035"/>
                      <wp:docPr id="4" name="Vrije vorm: Vrije vorm: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5F88A1" id="Vrije vorm: Vrije vorm: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1D04B75F" w14:textId="42564C0E" w:rsidR="00B62B99" w:rsidRPr="000E621D" w:rsidRDefault="00AC762B" w:rsidP="00262B06">
            <w:pPr>
              <w:pStyle w:val="Ondertitel"/>
              <w:rPr>
                <w:lang w:val="nl-NL"/>
              </w:rPr>
            </w:pPr>
            <w:r>
              <w:rPr>
                <w:lang w:val="nl-NL"/>
              </w:rPr>
              <w:t>unreal engine 5 developer</w:t>
            </w: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B6943" w14:textId="77777777" w:rsidR="00F91753" w:rsidRPr="000E621D" w:rsidRDefault="00F91753" w:rsidP="00262B06">
            <w:pPr>
              <w:rPr>
                <w:lang w:val="nl-NL"/>
              </w:rPr>
            </w:pPr>
          </w:p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02208F" w14:textId="77777777" w:rsidR="00F91753" w:rsidRPr="000E621D" w:rsidRDefault="00F91753" w:rsidP="00262B06">
            <w:pPr>
              <w:rPr>
                <w:lang w:val="nl-NL"/>
              </w:rPr>
            </w:pPr>
          </w:p>
        </w:tc>
      </w:tr>
      <w:tr w:rsidR="004E6AC7" w:rsidRPr="000E621D" w14:paraId="19514A15" w14:textId="77777777" w:rsidTr="00CC5ED4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7C5E1" w14:textId="77777777" w:rsidR="004A4C74" w:rsidRPr="000E621D" w:rsidRDefault="004A4C74" w:rsidP="00262B06">
            <w:pPr>
              <w:rPr>
                <w:lang w:val="nl-NL"/>
              </w:rPr>
            </w:pPr>
          </w:p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4F18C2" w14:textId="77777777" w:rsidR="004A4C74" w:rsidRPr="000E621D" w:rsidRDefault="004A4C74" w:rsidP="00262B06">
            <w:pPr>
              <w:rPr>
                <w:lang w:val="nl-NL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5CA61" w14:textId="77777777" w:rsidR="004A4C74" w:rsidRPr="000E621D" w:rsidRDefault="004A4C74" w:rsidP="00262B06">
            <w:pPr>
              <w:pStyle w:val="Geenafstand"/>
              <w:rPr>
                <w:lang w:val="nl-NL"/>
              </w:rPr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E1C77A" w14:textId="77777777" w:rsidR="004A4C74" w:rsidRPr="000E621D" w:rsidRDefault="004A4C74" w:rsidP="00262B06">
            <w:pPr>
              <w:rPr>
                <w:lang w:val="nl-NL"/>
              </w:rPr>
            </w:pPr>
          </w:p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E5DCE" w14:textId="77777777" w:rsidR="004A4C74" w:rsidRPr="000E621D" w:rsidRDefault="004A4C74" w:rsidP="00262B06">
            <w:pPr>
              <w:rPr>
                <w:lang w:val="nl-NL"/>
              </w:rPr>
            </w:pPr>
          </w:p>
        </w:tc>
      </w:tr>
      <w:tr w:rsidR="00F91753" w:rsidRPr="000E621D" w14:paraId="648C42D6" w14:textId="77777777" w:rsidTr="00CC5ED4">
        <w:trPr>
          <w:trHeight w:val="605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3BB7B" w14:textId="77777777" w:rsidR="00F91753" w:rsidRPr="000E621D" w:rsidRDefault="00F91753" w:rsidP="00262B06">
            <w:pPr>
              <w:rPr>
                <w:lang w:val="nl-NL"/>
              </w:rPr>
            </w:pPr>
          </w:p>
        </w:tc>
      </w:tr>
      <w:tr w:rsidR="00686284" w:rsidRPr="000E621D" w14:paraId="13B3C2BA" w14:textId="77777777" w:rsidTr="00CC5ED4">
        <w:trPr>
          <w:trHeight w:val="2160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lang w:val="nl-NL"/>
              </w:rPr>
              <w:id w:val="1272060749"/>
              <w:placeholder>
                <w:docPart w:val="9421D0965C314445B5DDF7DFD7513848"/>
              </w:placeholder>
              <w:temporary/>
              <w:showingPlcHdr/>
              <w15:appearance w15:val="hidden"/>
            </w:sdtPr>
            <w:sdtContent>
              <w:p w14:paraId="73ECEDD2" w14:textId="77777777" w:rsidR="00792D43" w:rsidRPr="000E621D" w:rsidRDefault="00FF673C" w:rsidP="00262B06">
                <w:pPr>
                  <w:pStyle w:val="Kop1"/>
                  <w:rPr>
                    <w:lang w:val="nl-NL"/>
                  </w:rPr>
                </w:pPr>
                <w:r w:rsidRPr="000E621D">
                  <w:rPr>
                    <w:lang w:val="nl-NL" w:bidi="nl-NL"/>
                  </w:rPr>
                  <w:t>CONTACT</w:t>
                </w:r>
              </w:p>
            </w:sdtContent>
          </w:sdt>
          <w:p w14:paraId="1EB5AD67" w14:textId="29045790" w:rsidR="004E6AC7" w:rsidRPr="000E621D" w:rsidRDefault="003E1692" w:rsidP="00262B06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1A12B3AD" wp14:editId="5A83AE4A">
                      <wp:extent cx="521970" cy="0"/>
                      <wp:effectExtent l="0" t="0" r="0" b="0"/>
                      <wp:docPr id="13" name="Rechte verbindingslijn 13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41895E" id="Rechte verbindingslijn 13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DC395D0" w14:textId="2FE63EEB" w:rsidR="00792D43" w:rsidRPr="000E621D" w:rsidRDefault="00FB1F01" w:rsidP="00262B06">
            <w:pPr>
              <w:pStyle w:val="Contactgegevens"/>
              <w:framePr w:wrap="auto" w:vAnchor="margin" w:xAlign="left" w:yAlign="inline"/>
              <w:suppressOverlap w:val="0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w:drawing>
                <wp:inline distT="0" distB="0" distL="0" distR="0" wp14:anchorId="08C240CD" wp14:editId="1F3CABE0">
                  <wp:extent cx="198010" cy="187200"/>
                  <wp:effectExtent l="0" t="0" r="0" b="3810"/>
                  <wp:docPr id="8" name="Afbeelding 8" descr="Telefoonpicto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0E621D">
              <w:rPr>
                <w:lang w:val="nl-NL" w:bidi="nl-NL"/>
              </w:rPr>
              <w:t xml:space="preserve"> </w:t>
            </w:r>
            <w:r w:rsidR="00AC762B">
              <w:rPr>
                <w:lang w:val="nl-NL"/>
              </w:rPr>
              <w:t>06 10400560</w:t>
            </w:r>
          </w:p>
          <w:p w14:paraId="63573AEE" w14:textId="06E5E224" w:rsidR="00792D43" w:rsidRPr="000E621D" w:rsidRDefault="00FB1F01" w:rsidP="00262B06">
            <w:pPr>
              <w:pStyle w:val="Contactgegevens"/>
              <w:framePr w:wrap="auto" w:vAnchor="margin" w:xAlign="left" w:yAlign="inline"/>
              <w:suppressOverlap w:val="0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w:drawing>
                <wp:inline distT="0" distB="0" distL="0" distR="0" wp14:anchorId="72AF1F24" wp14:editId="434A9DB7">
                  <wp:extent cx="190500" cy="156210"/>
                  <wp:effectExtent l="0" t="0" r="0" b="0"/>
                  <wp:docPr id="10" name="Afbeelding 10" descr="E-mailpicto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0E621D">
              <w:rPr>
                <w:lang w:val="nl-NL" w:bidi="nl-NL"/>
              </w:rPr>
              <w:t xml:space="preserve"> </w:t>
            </w:r>
            <w:r w:rsidR="00AC762B">
              <w:rPr>
                <w:lang w:val="nl-NL"/>
              </w:rPr>
              <w:t>bor.dekker@icloud.com</w:t>
            </w:r>
          </w:p>
          <w:p w14:paraId="247CABA8" w14:textId="3F7F0582" w:rsidR="00686284" w:rsidRPr="000E621D" w:rsidRDefault="003A4A4F" w:rsidP="00262B06">
            <w:pPr>
              <w:pStyle w:val="Contactgegevens"/>
              <w:framePr w:wrap="auto" w:vAnchor="margin" w:xAlign="left" w:yAlign="inline"/>
              <w:suppressOverlap w:val="0"/>
              <w:rPr>
                <w:lang w:val="nl-NL"/>
              </w:rPr>
            </w:pPr>
            <w:r>
              <w:pict w14:anchorId="36317110">
                <v:shape id="_x0000_i1026" type="#_x0000_t75" alt="Pictogram van een wereldbol" style="width:15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LNrDmX3KwAA9ysAABQAAABkcnMvbWVkaWEvaW1hZ2UxLnBuZ4lQTkcNChoKAAAA&#10;DUlIRFIAAAGQAAABfAgGAAAA4TntNQAAAAFzUkdCAK7OHOkAAAAEZ0FNQQAAsY8L/GEFAAAACXBI&#10;WXMAADsOAAA7DgHMtqGDAAArjElEQVR4Xu2d0ZEkuY2GZYJMkAlrgkw4E9aDHZ0F+64drQltQj+o&#10;J/Q4JqwJMmFNuCOYqJ7qalR3oggyweT3RfyhkNSDJDOZBAGQWX8BAAAAAAAAAAAAAAAAAAAAAAAA&#10;AAAAAAAAAAAAAAAAAAAAAAAAAAAAAAAAAAAAAAAAAAAAAAAAAAAAAAAAAAAAAAAAAAAAAAAAAAAA&#10;AAAAAAAAAAAAAAAAAAAAAAAAAAAAAAAAAAAAAAAAAAAAALjhl9+f/7rp5adffvv2P7/89vLzL1//&#10;/aXo1//917ffL/rHv749/eNfL89VX799f9Xlf6uSv/n2JH8v//5VYvOf//571e//+ZteGgAAMvPG&#10;ORTHUJ3BNvn/8Y+vL/8t//lnmfT/b7jkutIGdTyboyltLG3VpgMAwAh+OIoaQfz6w0kc5CBaJc6t&#10;OBeNZr5I9KJdBQCAFiQVpFGFOIt5HYVXNWqpEcsXohUAgE+o0YXUD8qkWSbQElnI6tyYXJfVy7M4&#10;UqIUAIBCdRolwigT5NMy0UWY1KEQoQDAClxFGVtKypwYkVvF+dY6SnHGeqsBAObn4jR0ZxRRxhCV&#10;6OS3l5/1EQAAzAVOI4twJgAwAaSn0uuJIjwApGErhL/8jNOYSJeaCSfmAeAIZPIhRXUGvTwTlQBA&#10;dy4F8eI05AQ4juNMKhEktRIACKc6Dmoby4j0FgA088NxcCp8ReFIAMDNVcRBmgrhSADgc3Ac6CPh&#10;SADgHeI4ltlRVfv44ztS5t84JBNqsfVFbK7ieHEkAFDZdlWdvMZRJvZt0nv5SZyldr1i/r1DauYV&#10;uZ/VGRt/ezZJP7XbALASuh333Luqvn77Xn986sZpXGP+O4fUjMnrl4aNf3caFefM9l+ARZDUw+lX&#10;yOI4dn7m3Pz3DqmZD9FU2dkdCedIAM7K6esc0i+H47hg2nJIzexiCUci9SXqIwDn4fR1jgccxwXT&#10;nkNqxkV1JCdPH8rGAu0uAMzIa9RhvOCnkOTf6++G369xfIZp1yE18xDb7i3b7ikkaS2iEYD5WCPq&#10;aJ+cTNsOqZmHEedXtwAbts8i2TKt3QWAzGwT0onz7Bp1aHebMa/hkJppZo1ohN9vB0hL3TZ6ZJF8&#10;K2T3u36JqKJ/99u8jkNqJoStNtIxajxybKiIRgCScXitQ6OCuoruNUnVlNXjtY57mNdySM2E0Tul&#10;JQ54e04HpjepjQDk4NAdPTKpi+Mok562o4vzEOfYw3kI1vU8UjPhdFsQiLPXVNL2S5LHORLOjQAc&#10;SNcV/0e62TZbV82dnFjpY9eUh3VNj9RMF6Tv1jWbVZyGXqJSN1wcVDcTR6nNAIARbGmOA15447xF&#10;t5SLrJQHrFDNazukZrqhk7t57SaVZ6mXeKVGkceMKwrsACOoL/notIPhOC50SbVU5xFbLL+HeX2H&#10;1ExXejmRe9HdUY5EImptAgBEMzxlJY7jg4m8tsf6dy0a6DwEsw0OqZnudHMixa5e4h31moMXK6S0&#10;ADrQrahqSVIKWhzXy79DdtGEO7PBzkMw2+GQmhlCFyci9/yTDQrDi+1Geg0AHmBovUMmk08ch1Db&#10;VF5y08ajqs5j/K4csy0OqZlhdHIiuybsLhHnPVEXAWhDV/mxE/U9Sbpq5wtbJpLw3UEyOan5oVht&#10;8UjNDKWHE9nrvOuYHLmg+SDFBgB3GJZ/1qhDL/spW7tiU1dH5r2t9nikZobTIxrwrPhHprWOWlwA&#10;TMn2cnYulm/2nz5LV12zpa7CJ40nNX8IRntcUjOHUK4fGwmUZ6umdzOqNidRr14SAO5RV5b9nccf&#10;j6QGwieLmufuc8J8L2a7HFIzh1HuYWiK85HVft32OyYaOXSxAZCaHmkJQ66o44LsjjJsPa4y4Rzt&#10;PASzbQ6pmcPoERU++p2qIdHIzoI/wFJIiG6+MFGSWseDu5y2SSrwUyXSliTFUbN9DqmZQ9HCttm+&#10;h9QwSfeokb0TTgTgB+Wl6Lurpe6wevzrp9HO7ZE0SS+s9nmkZg4nOkJsOY+jC46+uwcTpD8BDqW+&#10;aD2dh6z0y2Td8qJt+e3QFWWqPLbRPpfUTApCv0kmY6dxgu6eksWJwKpszqPjT5nKBBBwqrvYiVtJ&#10;Jql7XGO20yE1k4I6piJTjWV8qumH6V5gTzimALpTBn/PyKOszNp/sCd0BSkOLUnd4xqzrQ6pmTRE&#10;10M8Z0PuEe/YbkQkAitRBn3PmsdDu6xu2V76uJXjkYcFP8Jqq0dqJhWhNasyOavZZrru0gpsJ0Ba&#10;Ql/uG0nEoJdpJnoSyrpCNNvrkJpJR+SKP/IDl6FR7a1wInBmur08QfWOCzUNElU4T5q6umC22SE1&#10;k47QVFZ5hmo2hLrV17pOhNjiC2ekn/OQImLsV0uL3bAUm0QyajYlVps9UjMpiRxzYkvNhqC7+/rU&#10;RXAicCY6Rh4hxfJrQleHE+yQMdvtkJpJS1gdSyLJ6LFW62w4EYC7dDuZW51H/OQsL555vQd0xO97&#10;eLHa7ZGaSUtwuij8DE9PJ5J14wbALjocwtvUyXnETjbtZwhGYLd9v9RMasLOG3WIQi5ELlyuNcMi&#10;BuAd3VZW5UXr4TyEYj+u9lGckZpNjdV2j9RMaupYNNr+iHrWtLo5kUnGIkBle2G7nDIPOeNhEbnz&#10;aqbUgdV+j9RMekpbYxYHZYyoyS6Ua8SfkaqREz+PC5NQBm2Pg4LdnIcgK0vjmn7Vl7VfO6Mx++CQ&#10;mklPXdQEFdR7p4XKNTo4ET55AhPQZ8fVy3NX51Enl5joo2eKowdWHzxSM1NQf+nS6INbnaMQoUsE&#10;z84syEz0J7WrOhXMr4mLPuZb5Zn9cEjNTMMsUYggE7517Ubxq4aQj8gawqtGOI8afcwzqURj9cMj&#10;NTMNYTvtyphRk12Rd8C8foMiv9oA0EydhKND7gHOQwiLPkr/1eRU2H3ZLzUzFVFjdcREvC1wgp0I&#10;RXXIRNwkrKqpoD777W+Jejln3Spp9cUjNTMVNVo2+uJWGTtqsit9nMiYCArgQ8LrHgNXR3FtnzP6&#10;EOz+7JeamY7S9pCdTsPG6uZEgg/lzjtu4QSE1z3EeQzMz5brhRQpZz6oZfXHIzUzHWFRyMBJOKx+&#10;cyXqIXAIPeoesgVYzXcnLPqYfGuk2SeH1MyUhNVCBqVbhfCIv4h6CAynDLzQw06jT2+HRR+Tr+Cs&#10;PnmkZqYkcEU/dGusXO/m+m2iHgIjCV8Flcl8xI6rC7LiMtvh1aAiak/MfjmkZqYlbAv3wChEiFoA&#10;XcRHF2EI4TtC6o6rsYfvonaNjUy59cLql0dqZlqiTqePHgvx7+Fcn+CBSZFUkzkAH9QRKaCQVedJ&#10;Xjizbw6pmamJGQ/j00BhkfSr2JUFHemxC0QkEYFeojtR6beRbe6J1TeP1MzUhEUhQ4vppc3h23pL&#10;HybeUQiJCQ+Zb1Vsj9gNEpK+OlG4b/bPITUzNTq2myfjEYuK2tbg3Y9vdEAkBQsQMvHuUM/dWNtE&#10;0Z6uOEv0IVj980jNTE9IarY4ITXXhV5Rx63ONL4hATXXOmDgvkpW+B12hYSlr060b97qn0dqZnq2&#10;lb3dR496pLG2WkfHqMPQmcY4HIiG911+avNT1bRW3AsZ8xKeq9Bo93G/1MwpKP2JOF8RdiZE3r0a&#10;GY1cvF00+QFZSEIJZzv8QJRPEWktdYTtee6TFRmtPnqkZk6BLFasPrpUxpiaa6JGyxG7wxrUIwsA&#10;C1FfqCNWP5bKy9QyoEPSVycsMJr9dEjNnIaQGlnLOJWdjj03q3gkqeSBO8vgZJRBFP/bzK2StNYD&#10;L2hE+uqMxUWrnx6pmdMQc87Jn+ZM5Tjeil8wBD+9znyEST5/sjOdFJa+OmFh0eqnR2rmNIwspsu1&#10;EjuOVxGFgBuZoK3BlE8vz58N8JA6TnnJ1dypMPvqkJo5FUFbve9+2qQ6jhJFZ3ccP8QJdXAQtd11&#10;qCQiuZPaIn11H6uvHqmZU1End6OvLhkLjuo45DzVwcXxR8S2XtjNPCsjQ1Jsv5rs60YA6++cOmsY&#10;b/XVIzVzKqLTWGLvsO24UTppBA7BhKR7ROKEDl5pyUt7VFF0Fuz+7peaOR2lb80bSF7H38yO40qS&#10;mdDbA/CeuvIKmvQvBe4ashv//0xq2ZaZHau/HqmZ0xGSxjpasg23LAhrFB7hxMrcoLcH4D1Rk72s&#10;utRkpX6KYda0mLyExbFqV06H2WeH1Mzp2BZTU6ecvl/XLaIc4pkXU9BA2AtTJ1y7XhCWHhuqc+9A&#10;sfu8X2rmlJT+5TsH9Znk/atRx/tFT0h2odhXcwA/iIo+xI6aNKnRyEQv5tnzvlafPVIzpyT9Wahb&#10;1ajj/maPqP4QhcAb4qKP/T9Pm+FbP5+qRlPnTV8JZr8dUjOnJf0YFX399odEHdrkD4nY0k4UAm8I&#10;iz4eWK3LwLdspZC8mEQgH0rNnA5ZOGyLnMQHaj9IV92jFtQtW04RhUBliz4iVllttYKY7bYdVSYS&#10;aePez6fMgtlXh9TM9FSHUZ5tXUzVLeiJC+hb254ejY7l376x94jKPVJzsDJ1lWUNEKciJta56iMv&#10;zzLZzO5Q7L7tl5qZjqkcxrVudlc9Ql00Wradam0HnAAZkNbg8Cl2p9JshfZN1aF8me2lsvuyX2pm&#10;CuTZyDMq7X6axmFcFOA4rik2I94vvtS7MpmiD4s5HclFGqGUe/zRzpijsdu+X2omHdVZyL3fIozv&#10;0zkMkbQ52HFciItCzvmJH9iBTHLWoPCp/zmJuR3JtV6eax3lt5efe0wKj2C3c7/UzGHUVNRbZzFP&#10;OuqeSvvrOOk8Rsq1iELgMXRStgaESyNrAOdxJNdSpyLpL8nJD17R2W3aLzUzhGtnUTddnMFZXKv0&#10;pUatpZ/a5a6ERCGlzWoOVqKu1qwB4dJxp7Rlwj3V5HGrujOuRohPdVKpziV+Rfruuk6pmRBuookv&#10;6iQk/XQuR3ErOT9V62fjzxyV6zcvyKTtag5WoK48Al7IkdHHPeo3fmSCMdp3WtVnd+VcJCUmk646&#10;GU8U8862U2rmQzbH8J+/1bZJG6Wt0uZtESMF7XM7iHuS+sZBjuNCnQustnlUnp2agxWQQWsOBI/K&#10;S6/mUiATU2nXydJbAZJIpkp2221OR1Nm1fG8+3un6gRYVKOFzRlIxKBRQ73ueo7hM4njSLD4ulDa&#10;1B6FlEWBmoOzU19wYxB4JBOQmkuFTpJmmxE6WpkcxwVdfJntdYhi+gpIGsF4+D6VVeWRYfdHbLUD&#10;o80IJVBGByI0vzeksdZAIgdzADiUNfoIyeci1FGS7tPhmoqQdGaxoebgrJSVQnPBucduoAiCQnGE&#10;Oirn78vELL5y9g2CCElfJR4ksrqz24xQEiVO9ZT2tRfTOZl+XkLSV4l3WzQX0LftpGttCUbDlbV+&#10;KJO/1V6PsqboIID2QlnuH9Vv7d+ltiMv+BbNsKNreck2ZNl2W8aGpEh1u7L9tzuVtZAunH2OgAeR&#10;yMF84A7Jy6Pm0hGRw70XXckLXx1KwPZnNIFKFFrPysiBx5toIeI9yrxK3xZOdrv3ijTWCYlYTWde&#10;OUUU0PcO/DqxSDqQdNc5VA87vjzX0/GfbBA5e7E5on+ZF5rwINtLYj/wXSqTpZpKSfPKqaF/Vw6F&#10;CGUGXaelHthR2J7myX1m4uz9Aychq3OtD2QlIMIKO0lbv/t0+dYTTuVY1Sjxx69HRqRXQqL5m9RY&#10;JkLOhJDGOg91IjMeskfZB0RUAb0Xm1MhUummLaq4OIv6y5C9JumQ9ylzOjggjSXPQM3B7DRPWMnT&#10;V0KzAymTu5oaxhun8vohwsb0wdl15Shqobuzs7CQZ2a2zaHsE2xpY+OZEA4VnoKg1UTq9JVMxFa7&#10;PcoWYb06l0sqbBUHc+Ugyn//8bn66iRyPKMl3qnWNBZ1kHMQslpKNrne0lzjmSDCuuWNg1EnI9Jz&#10;CmX1WCbg6nDKZCxORyZmq++jVB1DbYc6h9cI4o2DGBlJtNDuyHOv0EOcZOI0HeykPMi2UHSCybVM&#10;Qq1715f6FLVMDttk3f5pG3ECr6kkkTi1WqyeyyF40QjJvCe7NMEKvdVJyuJATcGstA4CmRzUVFpK&#10;O5uc5Ax97IV1PzxSM8shY8a6H7s1gQNZoY/wARErTFlRqrm0tK4GZ+hjL6z74ZGaWY4lUsMR80fy&#10;PsIHNKd2ygpihhREc6i98CC37odHamY5QibXCWoEMgdYbd8rqW+pKZiN5jxt8kLfBbvt+4UDeVxq&#10;ZjlCiszJt/IKpZ1s512VFYpgzSvBco/U1JKY98QhNbMkravzovSbN9jOuyir5C+bc9Ffv31XU0ti&#10;3hOH1MySyNix7sl+5V+dh0RaJ92Jd2oCJtYpVg6tdZ6Vd2AJ1j3xSM0sySq7lJozGZwHmY/mAvok&#10;ucvWl3j1Ip91TzxSM0sSsUlFTaWmtLWpDjJDrQduaC2gz1D/EJr7ufAWXsG6Jx6pmSWJ2cqbP72z&#10;ymIUrmgOOyeZWJsdyOL71K174pGaWZKY+oD/90hG075RhUL6VMikaD5Ih2YpfLU6SjWzLNY98UjN&#10;LIt1TzyaoT5AIX0xAgro03xcsMmBLL6FVzDvi0NqZllkdW3dl72apT4gc4LV/r2ikD4RrTnLWXYm&#10;Na+MJnKUvTDvi0NqZlnKGGrayjuLA2nerEIhfR5WKSwHnHVZ6iu8FsY9cUnNLEu5B0t8yLN9wwCF&#10;9GloLqBPUliWsNhq/17N8vL2xLovHqmZZWldmc8ysQZE+xTSZ8F8gA5N40AaP7NQwurlf6/Aui8e&#10;qZllkTFk3ZfdmuRLCBTSFyFgy900dYHWWs8sqbqeWPfFIzWzLAEbVqZZmbdnNvJvWV6e1rTOLCsi&#10;obmwhwPBgTQS8L5N5EAaNwywEys/rWmdmeoCpb1tn1hY/BChYN0Xj9TMsqyU2mlesLETKz/taZ15&#10;vg3VuttMzSyNdV88UjPLspIDaU3XUXOcgPKg2lblE6V1cCDtWPfFIzWzNJKGsu7NXs1SG2jfNs9W&#10;3vS0TqozpXWacrKcQq+Y98YhNbM0qxSX26MtHEh6WgezmpmC4kAe/7wCp9Ar5r1xSM0sTdM4LJqp&#10;uNwUbXEWJD9NDmSySXWlvvbCvDcOqZmlKWOpbXfSTGnjtkUbDiQzzV/hnWgLr9DoQJb+KdsL5r1x&#10;SM0sTbsDmWjjSmtfJ9kwsCTtRa65vg0lKxqjDztFPlaw781+qZmlKfdhmV/sa97Ky2HCvKz2bSir&#10;Dw4t/yFFwbgvLqmZpVnpfERzXxf/CenUrPRtqNYdIbM5y15Y98YjNbM0AQ5knveu8dtfMznL5Wh2&#10;IBMV81rrPTiQDeveeKRmliZgUp3HgbQfJsSBZEUejvXQHHoSJzSFGvs600vbE+veeKRmlibivVNT&#10;6WlNk+NAEhMwkBFySSK51dV6eHclsXBLjDwc66EhhFAGicPV6Qqysa2G7AeHEEIJxO7HrMjDuXlY&#10;CCGUSTiQrMjDuXlYCCGUSBzgTQvFPIRQbuFA0oIDQQilFt+gywsOBCGUWnwFOy+tX8pECKGuwoHk&#10;BQeCEEotHEheSGEhhFKLGkheygNiGy9CKK9wIHnhJDpCKLfYxpsWHAhCKLk4iZ4VPqaIEEouHEhW&#10;cCAOff32R/lPqRmtLvv+INRBfI03Ma2/ByI/FqOm0tOaruN3CTase+ORmlka+YEz697slYxleXdn&#10;kC68zH7sEQ4kMa0DWQaImkpPaesyPyPaE+veeKRmlqZOrMa92atffn/5SU2lp/WoAO9dYhZzIMv8&#10;jGhPjPvikppZGpkUrXuzV/L7/moqPQEOhJ+0zUrrD94XTTOptjpLthNu2Pdmv9TM0jSnU2dyIF9f&#10;/mv1Ya/kvVVTkI12BzLPpLpSX3ti35v9UjNLU+5D02YENTMF7Q7k2/+oKcjGL78//9V6aLs10Xdq&#10;mh0IJ2Ir5r1xSM0sTWtaR81MgdV+j2baqLMcAQ7kTzWVHhmIZh/2io+6Vcx745CaWZomBzLTO/f7&#10;f/5m9sGhmdJ1SyID0npwuzTVYH75yezDXpVQXE0tjXlvHFIzSyOLEeve7NJE47D5nStSU5CVpsFc&#10;JFGMmkpN82poImfZE/PeOKRmlqapLjBT2rg56mfRlp7yoJoKerPkKJvTdUVqamms++KRmlmaZRxI&#10;69Z56o75CTihPcU+7QgHMku01RPrvnikZpZGolnr3uzSRJNqaW/rp284e5Wd5kNNE50Utdrv0Uwn&#10;gHth3ReP1MyytBeW59lO3rrbjM+YTMBK5yOaVn5FbCnEgbQSUFieZlXelKor4hDhBLTvTpqnuFza&#10;2rZhgM8q4EAaaS0sz7Qqt9rvEYcIJ2Cl2oDkj63279VM6bpeWPfFIzWzLM3fn5tkVR6xhZeU8SQ0&#10;p3YmedCtGwaKli/qGffEJTWzLBLFWvdlr2ZZlbenxmVe4RDhFKyS2pEIwmr/fvE9LPu+7JeaWZZy&#10;D9bYNt+8hZczINOwysqcQd2OeV8cUjPL0rozaZZVeWs/WaxNRMCHBqcopK/Sz56Y98UhNbMsrTuT&#10;1Ex6WvvJFt6JaN+bLiuj/IX05k8rFK1+mNC6Jx6pmWVpmlgniYBD5hN2YM1DyE6sCXKzMTvO1t4Z&#10;Yt0Tj9TMkjSPv0k+Y0IBfUFWKKSv4ih7Yt0Tj9TMkgScuZriMybNm1VIFc9HeyF9jqKXDE67/fs0&#10;g6PsiXVPPFIzS9L+s8pzbFZpLqDzEcX5aB7ck6waSjubIq3Vd4fY92S/1MyStO4CnKWwTAF9QWIK&#10;6fnzlqyO2jDviUNqZklax94Mp9BDTqBTQJ+PkPrABOmd5lTd4vlZ8544pGaWpHVlPsPE2hpliSig&#10;T8oK6Z2YHSLrbuW17odHamZJZPFh3ZO9WiTCp4A+KyuszkPOgiy8E8u6Hx6pmeVo34GV/wxIzWI0&#10;OsnVa4xTE7I6Tz65rpKq64V1PzxSM8vRvHCZ4AxIyPzBF6/nJWJyLUq/1bA5lbDwILfuh0dqZjkC&#10;agPp3yt5L4x2u0T9Y3LK5Nr0mxkzpLFkNWe2fbfOG2bLIkJeYkm5yIpy08vPMgG2nxXaJogVJ4nS&#10;96av8M6wtbV1k8AMURZ8QsBKKf0qYqWdWJtDUGegTmDr/8tzXSyIM5UXvzl3/aDkutv1Sztk8VKL&#10;sDLZPsmKVvWlOrF//vvvs9afWovL8vzUVEoitu8WLf97O9OzQo1AJiWr3R5lcZKWg6gT8TYhH+MU&#10;RqlGki/P0ufqaBI7mNZnkX1RJmPPardH2Z0k7OTsoagMVLPdDo0+1HXlJMT5PS3hIFqlEU11LhLF&#10;HORcIlbnslBQcynZ7rXd9r1aMbV5SppTPEWZB0PIC10mJTUXyk1E8SuOooPqAkkdi0QtnSfn9s8E&#10;5d7CK++62W6Pki86wUHICj1xGisiTScTkJp7mOosZAL7kXrCWRylet/7OJViv6mAHjHWeiLj1273&#10;fsn4V3MwOyETbHkh1VxK6mRttXuvHuhfdRibcyYFNYNunIo+Rjdiw7S/U9kn13Kf2tNX5b1Qc3AG&#10;6gRnPGiPMqexRqTpLg5DJqCI+4kyyO9QWhcKmSfXiHSw3J/IiA8S0Jy3Lcq8coro3+2LXR3GlpKi&#10;drGMqkP5IhOpDoM3xBTQE9cTZawbbfaJz5ecjrOnsSJebHGQOAz0qu35P9UzK7qiPnsBvXnHZhHp&#10;q5NSHm5j8a8MjobccU9CHCRCH6mex2mdYPOuzuXdttvsEOmr8xKR5ilKe7q0Rg12mxFKocxp4NbN&#10;AaLsGwSggbpKD0jLZM3hRhTSEeqprOmdevYjYm5ImqGAIMpDbk5jZV1lBEVYCHVT1sVXSPH8K4cH&#10;T09UnlPNpaKuoqz2IpRBad8byUwEFM+LE1KTcGZidlqM/XbUHiQ9YLUVoRT6+u27DtVURL03mbcn&#10;QyAhtYJE2xFrVFV3yLDt9p3knsiCYduWXL92W/73JxkDct7h3d87JatOTX88VdvbcyjXal+knFH1&#10;viebaOszM9rqUlLnCB2I2vJ677DVCKQPdeW04s6r6hQ2Z3BxBFXlfogzlecik9Se7ZSmfYfUzIds&#10;bSltkrZJG+VcxcXxVIezorN5ec4QxUecnxLJs1STsAIxL+34Pe3VcdSJ5+STzquTeP0hpno6Onr1&#10;+u66TqmZEKqjuXIwxb58Y+zcDqb07cjJt7SheVONjNU9ixU4EVE7lkZFITJAa+rtTGmqq0iiOonX&#10;6GHcy2i2yyE1M4RXB7Ol3rYPWBptmlWj01tEH9DEDFHIaRzH24hCo4njV23v2umUmjmUS9Si46Q9&#10;n3+8nkY4ErnOzXUf0qhFJCQjcxQyteNQZ1FXlImchYXZfofUTDq2esv0TqWbI4mKPo5IY0MSZFKz&#10;B4VXcYNI2iQh8VSOY3MY36XdmZ2Fhdkfh9TMFFSnIumv+RxKuCMRmzfXeEhyT9UkrEhdoRkDw6uI&#10;KERSEVMUTCd2GLeY/XNIzUyJ1lO2nWBG3xIqxJGERR/lvqlJWJUMUYisYspgzF0QvaSkZNKZ2GHc&#10;YvbVITVzCuTZasor9ViUNmqTH6LYiIk+yv1Sk7AyZTAcEs7KRKwvbM50lWyxlC2lAdFVVsx+O6Rm&#10;ToeMzVojzOpMyjsj7dPm7qYu1ix7Xsm7caKFFDQQF9LuO51+9XLmrnOU9mmTT4vZb4fUzGlJn1It&#10;Ds7jSMrfh6TrJPWnJgHqwApZaX02mKdIV13pkVXeTFh99kjNnJJakzP6nFSf1kfqBgL73/ok0Q/R&#10;B1wT9rLUwfV+IKdPV91X2h/QisDor0tq5pTU8Wr0ObPESWjz3yDvX9S7R/QBJoGRwZtJd7ao441O&#10;nsYy++yQmjkd24Q76SdUJK11s4iru82sv/WK6APuEVYLKbpsb5006nijM6exrP56pGZOx2TpK1OX&#10;SEGcSdQ7SPQBHyLbca2B45YU646MOuSFKW2ISUOc97St3d/9UjOnI+g9kN2NITscH5a8g1HnXNh5&#10;BZ9RVyvW4JlF20rr6bL1tqYirL9z6rMC5axYffVIzZyKLX3VvmK/3v4ttYlpU2Kqs28ogSDKYDl2&#10;1fSIygsv4bU10ddVmPVvHJIJQM2dCquvHqmZUyETpdVXl8qYU3NvqLaPjMwfFafOYS9Rq/Yh2hzH&#10;l49C65gJIc8vMEZi9tUhNXMqItJXn9UKtgN9QeniAfIeEobFKYMmdxQi+dhPHMcF0lj3sfrpkZo5&#10;DVEp3L1jpRbr06e2+OIuOEkbhZRQeq/juKb822aHeMY0ltVPj9TMaZDIweqnSw+kezI7EqIPeIiQ&#10;lylKX+WTDY9/vC1kW+bX850JMfvpkJo5DTL5W/30SN4bNedmq5FkciREH/AgNQo5ejDvqHHsJaIv&#10;Z0tjWX30SM2cgqhzUBFjJMUpeHn3rnaSAbjZin3G4OqtMnjLf4b+kE7QS3mqT5sY/XNJzZyCmIg7&#10;8sfVikM7cMeWLNy0KQCPM3y3iNQ5Oqx8Mq0ws2D1zyM1Mz1btB1w9qMhzXoPmcita3UV23YhiqiX&#10;61MFpqvuEZSSO00UYvTNJTUzPSHRR0359Bm79R0ctTOy9oPUFQQSUoT+SJ2ijltC0ljlBVNz02P2&#10;zyE1MzXbAiliYdG/4LyltfrWJcWZ6uUA4pBJ3hpwTRoQdVyjKzm7LQ5Jm9Xk1Fh980jNTE3IQdOi&#10;Humre8j4s9rQLNntOOhdhMWQ3L856BokL6+aH0bICu4kUYjZN4fUzNTIpGn1zaWO6at7hGcFpA+c&#10;+YCehOSKr1UmczU9jLgV5/wfl7P65ZGamZaoSVhSo2pyCFvaLTYjMLoPsCghK7ZrDd7xEZXGOsL5&#10;RWP2yyE1My1Rk/DolXv4zsgylkldwRCitsNea/Tqp1wzZEfLyLx3D6w+eaRmpiTsjNPoBVCH+sfs&#10;4xgmowy68C2FI1NCcVGI/dnuWTD75JCamZKoVfzQcRuUfr0WqSsYzpaDjd9OOHL/ebleTBQy8cFC&#10;qz8eqZnpCIuiB6Z+ti280eex+NYVHESXz5zU3SxjJuTAXWXTHiw0+uKSmpmOkPNARbKpRE12pcuC&#10;jboHHE2PkHrkwA5LY0wahVh98UjNTEVdOESs5Adt3d2cR/AZLGk7dQ/IQPiOENGg2sKshdQozL44&#10;pGamorQ7JnU5IPqozqPD+zUqcgL4lG2F1OHzCoOcSFTbZ1zRWf3wSM1MQ+CCoXv00ct5UPeAdPTY&#10;2ls1YGUfloYrjkhNToPZD4fUzDTIeLL64VXvFXw350HdA7ISdar3nQY4kbgoZK7T6VYfPFIzUxB5&#10;fqL3bsFyjfgv70rUNPjAI4CLMlDjB35V37A7LgoZU1iNwuyDQ2omPXVFH5Zm7TsWo3aI3UocqF4C&#10;IC9RaYL36vvixk0w82zrNdrukppJj6ScrPY/op6r+GK/ywKMw4IwDdtqr9NPcXZMZ0VuSZ5lW6/V&#10;do/UTGrCtu1W9VnEbDWPXtG7/DQ0dQ+YiNiX9kadnIg6vtQTTTR22/dLzaSmtDNsYu4RfWzOo8du&#10;q6KykMN5wJSEbZm01GmLb2T+eYZtvVa7PVIzaQkdgx0WLn2dh+y4Os/v98OC9HYi0aurLQoJqoUU&#10;O2o2LWa7HVIzaZFJ32r3I4qOPjpHHuy4gnMQuX3ynTqsskJrIcl3vlht9kjNpCR23MWmJDXF26tO&#10;+Ods28kBPqQM7F4Fwi6rrcAdWUO/MOzFaq9HaiYdoTU4GV+Bz7BG5YHj61Y4DzglZXD3cyJFkav9&#10;0EORiVNZZnsdUjPpKJN+WOoqcgtsjYqiHJuh7BEvQBNlkHd1IpEve3nRw1IMWV9sq60eqZlUhKau&#10;avTRXmcTG70OCF5U+s0HEuH8dCscXhRUXK9pEMv+g8qYyrLa6ZGaSUP9JlvgCj9iUu5aLFdxUBCW&#10;orzknU6rq2pxvX3CLrbiIqaEqSyznQ6pmRTUiTpyXNUx1LYQ2Rxav3qHCOcBS9LdiRS1po62SSly&#10;Ash1wNBu436pmRREp4haN2bU3Xwd6x0inAcszQgnItdoWUlGf2U40y4Zq30eqZnDCa17FLVMzFvK&#10;qm+tT4TzACiUl6H7yyYrwZaT4dE57Cz1EKttHqmZQ4mue7Skrnpv0b2IgjnAFdHph3t6dNWmq0rT&#10;5kMqE56aPhSzbQ6pmcPYUoyxB/IeiRClHXUMd05ZiVrTsgCnRFZV1gsTrrpLyx8BRKdJSju6/1DW&#10;Z5jtckjNHMLm1KN3N/lrVBoB9TlVfq0aRXNIEOAuw5xI0SPRSPxEcWxR3W7TfqmZQwiPWmWCdiws&#10;RkYdm/OY7zf3AYZT88jWS9RDEo04VnXRZ0NER64qrfZ4pGaGEx4NFnkm6K3WMSDqEOE8AHwMdSKb&#10;nvZ+lDF6V5boqAnCaotHamYo4nCjV/17o9HXqMOw0UU13con2QHcDMstX2lvgTI+916u3Xju4BGs&#10;dnikZoahK//YlFGdpD/fddXDcX2oxu3nAMtTC6Ujzopca0daa2tX/HbN0U7EaoNHamYI4dt1RZIe&#10;+uSeq9MaupCRKAfnARDE0LTBRXVler+oWicW6981aqQTsa7vkZrpThfnUfRRxKmOY/Ti5c+9UTAA&#10;OOhRON2nl+d7eehejm2UE7Gu7ZGa6Uov51H0pJd4Q73eiMOttxLnQbEcoB/bZNL/pO8dmYX2XqvU&#10;EZOJdV2P1Ew3NAqIdx5G3UOebV0Q9HFWH6vWOyiWA3Sn1h86FLEdeuNItE7TJUfeO51hXdMjNdOF&#10;GnH2cR5/vnl+xUkd5jiKqHcAHMBxKS2VrBq12C4Tkvk3ASr97PbdI+t6HqmZcKTP1vWaJc5DIzuN&#10;boYWx9/oqi0AcAAHp7Q2STqkOJI6IVn/f4SKs9Iuh2JeyyE1E8YWXfarP4hj0u24xzkOESkrgDyU&#10;l3J80dNSzzRIzdvHfsXXvI5DaiYELZb3m9jl2RyUpnqVRB0lciZlBZCMurK0XtqTSSYg7XIzln2P&#10;1Ewz0qfDJ/feqpEqKSuAtPROgSTSU8Qq1rDrkpp5mCWe1xZ1/ErUATAJW5774NrIAF2K+I9i2fRI&#10;zTzEEs+oQ9oRAAZRXuLzRyN1knqsIGvac0jNuKi1jmO3YfcXtQ6Ac5Bip9YAbecJfI7EsuORmtmF&#10;tO3I8xbDVHdYEXUAnIpaqLVe+JPJ40isf++RmvmQhRwHUQfAmZHJrLzsKxTZi16eP/umlv3v9kvN&#10;vEMm0aNPeA/T5jgokgOsQvczB5lUJrgtKnmfVjH/3iE184pcQybThe4t6SqAVVllt9artmjgSfot&#10;K+Z3/79TNdL4rf5C49MyTkMkjuOT6A4AFmGV+ghqVFlsUOcAABMcCTIlW6VxHACwh+pIVkptIVuS&#10;qsJxAMAj4EgWFY4DAKLAkSwicRy6wUAfPQBADPqbH4ucI1lEl51pbMcFgFEQlUwu0lQAcDT1HESZ&#10;jMxJCuWSRBviOIg2ACAT8pmULSpZ6EDdDLo4DaINAJiBH5/0IMV1mDan8SvRBgBMixTecSaDtB34&#10;w2kAwPlQZyJpLmomEao7qF6e5Z7iNABgKaQAv0Un1E126yo1RU0DAKAgk6EcYtPf0CBCEWkBvH6O&#10;XqK3nT+UBQCwPBqhfKm/Ib4deLMn2rOoRmI1JUWEAQAQyRalFKcin9vYUl/fpyvOb1FFdRQ1stD6&#10;Bc4CAOAg6jkUranUNNgWtYx3MNVBlGveOomagsJRAABMSXUyMpFfopgtkvmi+vXifDYHVL/59XT5&#10;7+oI5G8uf/9ls1FsVceAcwAAAAAAAAAAAAAAAAAAAAAAAAAAAAAAAAAAAAAAAAAAAAAAAAAAAAAA&#10;AAAAAAAAAAAAAAAAAAAAAAAAAAAAAAAAAAAAAAAAAAAAAAAAAAAAAAAAAAAAAAAAAAAAAAAAAAAA&#10;AAAAAAAAAAAAAAAAAAAAAAAAAAAAAAAAAAAAAAAAAAAAAAAAAAAAAAAAAAAAgL785S//Dw+zeEOH&#10;+vKBAAAAAElFTkSuQmCCUEsDBAoAAAAAAAAAIQCHP2t8OwgAADsIAAAUAAAAZHJzL21lZGlhL2lt&#10;YWdlMi5zdmc8c3ZnIHZpZXdCb3g9IjAgMCAxMDAgOTQuNiIgeG1sbnM9Imh0dHA6Ly93d3cudzMu&#10;b3JnLzIwMDAvc3ZnIiB4bWxuczp4bGluaz0iaHR0cDovL3d3dy53My5vcmcvMTk5OS94bGluayIg&#10;b3ZlcmZsb3c9ImhpZGRlbiI+PGcgaWQ9IkxheWVyXzIiPjwvZz48ZyBpZD0iTGF5ZXJfMSI+PHBh&#10;dGggZD0iTTgwLjMgMjQuMkM3My41IDE0LjcgNjIuNSA4LjYgNTAgOC42IDM3LjUgOC42IDI2LjQg&#10;MTQuOCAxOS43IDI0LjMgMTkuNyAyNC4zIDE5LjcgMjQuMyAxOS42IDI0LjQgMTkuNSAyNC41IDE5&#10;LjQgMjQuNiAxOS40IDI0LjcgMTUuMiAzMC43IDEyLjggMzggMTIuOCA0NS45IDEyLjggNTMuOCAx&#10;NS4zIDYxLjEgMTkuNCA2Ny4xIDE5LjUgNjcuMiAxOS41IDY3LjMgMTkuNiA2Ny41IDE5LjYgNjcu&#10;NSAxOS42IDY3LjUgMTkuNyA2Ny42IDI2LjUgNzcuMSAzNy41IDgzLjIgNTAgODMuMiA2Mi41IDgz&#10;LjIgNzMuNiA3NyA4MC4zIDY3LjUgODAuMyA2Ny41IDgwLjMgNjcuNSA4MC40IDY3LjQgODAuNSA2&#10;Ny4zIDgwLjYgNjcuMiA4MC42IDY3LjEgODQuOCA2MS4xIDg3LjIgNTMuOCA4Ny4yIDQ1LjkgODcu&#10;MiAzOCA4NC43IDMwLjcgODAuNiAyNC43IDgwLjUgMjQuNSA4MC41IDI0LjQgODAuMyAyNC4yIDgw&#10;LjQgMjQuMiA4MC4zIDI0LjIgODAuMyAyNC4yWk0zNy4xIDE1LjJDMzQuMSAxOC42IDMxLjcgMjMu&#10;MiAzMC4xIDI4LjUgMjcuOCAyNy42IDI1LjggMjYuNCAyNCAyNS4yIDI3LjQgMjAuOCAzMS45IDE3&#10;LjMgMzcuMSAxNS4yWk0yMS43IDI4LjRDMjMuOSAyOS45IDI2LjMgMzEuMiAyOS4xIDMyLjMgMjgu&#10;MyAzNS45IDI3LjggMzkuNyAyNy43IDQzLjdMMTYuOCA0My43QzE3LjIgMzguMiAxOC45IDMyLjkg&#10;MjEuNyAyOC40Wk0yMS43IDYzLjJDMTguOSA1OC43IDE3LjIgNTMuNCAxNi44IDQ3LjhMMjcuNiA0&#10;Ny44QzI3LjcgNTEuOCAyOC4yIDU1LjcgMjkgNTkuMiAyNi4zIDYwLjMgMjMuOCA2MS43IDIxLjcg&#10;NjMuMlpNMjQgNjYuNEMyNS44IDY1LjEgMjcuOSA2NCAzMC4xIDYzLjEgMzEuOCA2OC41IDM0LjIg&#10;NzMgMzcuMSA3Ni40IDMxLjkgNzQuMyAyNy40IDcwLjggMjQgNjYuNFpNNDggNzguOEM0MiA3Ny42&#10;IDM2LjggNzAuOSAzMy45IDYxLjcgMzguMiA2MC40IDQzIDU5LjYgNDggNTkuNEw0OCA3OC44Wk00&#10;OCA1NS40QzQyLjcgNTUuNiAzNy41IDU2LjQgMzIuOSA1Ny44IDMyLjIgNTQuNiAzMS43IDUxLjIg&#10;MzEuNiA0Ny43TDQ4IDQ3LjcgNDggNTUuNFpNNDggNDMuOCAzMS42IDQzLjhDMzEuNyA0MC4zIDMy&#10;LjIgMzYuOSAzMi45IDMzLjcgMzcuNSAzNS4xIDQyLjcgMzYgNDggMzYuMUw0OCA0My44Wk00OCAz&#10;Mi4yQzQzIDMyIDM4LjIgMzEuMiAzMy45IDI5LjkgMzYuOCAyMC43IDQyIDE0IDQ4IDEyLjhMNDgg&#10;MzIuMlpNNzYgMjUuMkM3NC4yIDI2LjUgNzIuMSAyNy42IDY5LjkgMjguNSA2OC4yIDIzLjEgNjUu&#10;OCAxOC42IDYyLjkgMTUuMiA2OC4xIDE3LjMgNzIuNiAyMC44IDc2IDI1LjJaTTUyIDEyLjhDNTgg&#10;MTQgNjMuMiAyMC43IDY2LjEgMjkuOSA2MS44IDMxLjIgNTcgMzIgNTIgMzIuMkw1MiAxMi44Wk01&#10;MiAzNi4yQzU3LjMgMzYgNjIuNSAzNS4yIDY3LjEgMzMuOCA2Ny44IDM3IDY4LjMgNDAuNCA2OC40&#10;IDQzLjlMNTIgNDMuOSA1MiAzNi4yWk01MiA0Ny44IDY4LjQgNDcuOEM2OC4zIDUxLjMgNjcuOCA1&#10;NC43IDY3LjEgNTcuOSA2Mi41IDU2LjUgNTcuMyA1NS42IDUyIDU1LjVMNTIgNDcuOFpNNTIgNzgu&#10;OCA1MiA1OS40QzU3IDU5LjYgNjEuOCA2MC40IDY2LjEgNjEuNyA2My4yIDcwLjkgNTggNzcuNiA1&#10;MiA3OC44Wk02Mi45IDc2LjRDNjUuOSA3MyA2OC4zIDY4LjQgNjkuOSA2My4xIDcyLjIgNjQgNzQu&#10;MiA2NS4yIDc2IDY2LjQgNzIuNiA3MC44IDY4LjEgNzQuMyA2Mi45IDc2LjRaTTc4LjMgNjMuMkM3&#10;Ni4xIDYxLjcgNzMuNyA2MC40IDcwLjkgNTkuMyA3MS43IDU1LjcgNzIuMiA1MS45IDcyLjMgNDcu&#10;OUw4My4xIDQ3LjlDODIuOCA1My40IDgxLjEgNTguNyA3OC4zIDYzLjJaTTgzLjIgNDMuOCA3Mi40&#10;IDQzLjhDNzIuMyAzOS44IDcxLjggMzUuOSA3MSAzMi40IDczLjcgMzEuMyA3Ni4yIDMwIDc4LjQg&#10;MjguNSA4MS4xIDMyLjkgODIuOCAzOC4yIDgzLjIgNDMuOFoiIGZpbGw9IiM3MThFQjUiLz48L2c+&#10;PC9zdmc+UEsDBBQABgAIAAAAIQBklgdt2QAAAAMBAAAPAAAAZHJzL2Rvd25yZXYueG1sTI/NTsMw&#10;EITvSLyDtUjcqE0LVRXiVAWpQkhwoPAAW3sbB/wTxW4T3p6FC1xGGs1q5tt6PQUvTjTkLkUN1zMF&#10;gqJJtouthve37dUKRC4YLfoUScMXZVg352c1VjaN8ZVOu9IKLom5Qg2ulL6SMhtHAfMs9RQ5O6Qh&#10;YGE7tNIOOHJ58HKu1FIG7CIvOOzpwZH53B2DhsPGo/p4HJ+3TzfGLOULLdw9aX15MW3uQBSayt8x&#10;/OAzOjTMtE/HaLPwGviR8qucLRS7vYb56hZkU8v/7M03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n6GgxMgBAADAAwAADgAAAAAAAAAAAAAA&#10;AABDAgAAZHJzL2Uyb0RvYy54bWxQSwECLQAKAAAAAAAAACEAs2sOZfcrAAD3KwAAFAAAAAAAAAAA&#10;AAAAAAA3BAAAZHJzL21lZGlhL2ltYWdlMS5wbmdQSwECLQAKAAAAAAAAACEAhz9rfDsIAAA7CAAA&#10;FAAAAAAAAAAAAAAAAABgMAAAZHJzL21lZGlhL2ltYWdlMi5zdmdQSwECLQAUAAYACAAAACEAZJYH&#10;bdkAAAADAQAADwAAAAAAAAAAAAAAAADNOAAAZHJzL2Rvd25yZXYueG1sUEsBAi0AFAAGAAgAAAAh&#10;ACJWDu7HAAAApQEAABkAAAAAAAAAAAAAAAAA0zkAAGRycy9fcmVscy9lMm9Eb2MueG1sLnJlbHNQ&#10;SwUGAAAAAAcABwC+AQAA0ToAAAAA&#10;">
                  <v:imagedata r:id="rId15" o:title="" cropbottom="-1650f" cropleft="-4629f" cropright="-2924f"/>
                </v:shape>
              </w:pict>
            </w:r>
            <w:r w:rsidR="00F53B71" w:rsidRPr="000E621D">
              <w:rPr>
                <w:lang w:val="nl-NL" w:bidi="nl-NL"/>
              </w:rPr>
              <w:t xml:space="preserve"> </w:t>
            </w:r>
            <w:r w:rsidR="00AC762B">
              <w:rPr>
                <w:lang w:val="nl-NL"/>
              </w:rPr>
              <w:t>bordekker.nl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DD214C9" w14:textId="42766357" w:rsidR="008C78F5" w:rsidRPr="000E621D" w:rsidRDefault="004E6AC7" w:rsidP="00262B06">
            <w:pPr>
              <w:pStyle w:val="Kop1"/>
              <w:rPr>
                <w:lang w:val="nl-NL"/>
              </w:rPr>
            </w:pPr>
            <w:r>
              <w:rPr>
                <w:lang w:val="nl-NL"/>
              </w:rPr>
              <w:t>about me</w:t>
            </w:r>
          </w:p>
          <w:p w14:paraId="44350B4A" w14:textId="77777777" w:rsidR="00686284" w:rsidRDefault="003E1692" w:rsidP="004E6AC7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18F76C33" wp14:editId="66FEAADB">
                      <wp:extent cx="521970" cy="0"/>
                      <wp:effectExtent l="0" t="0" r="0" b="0"/>
                      <wp:docPr id="14" name="Rechte verbindingslijn 14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5CC64B" id="Rechte verbindingslijn 14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0F5819" w14:textId="77777777" w:rsidR="004E6AC7" w:rsidRDefault="004E6AC7" w:rsidP="004E6AC7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date of birth: 28 May 2004</w:t>
            </w:r>
          </w:p>
          <w:p w14:paraId="49B2BECE" w14:textId="694EBF6C" w:rsidR="004E6AC7" w:rsidRDefault="004E6AC7" w:rsidP="004E6AC7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birtplace: Bloemendaal</w:t>
            </w:r>
          </w:p>
          <w:p w14:paraId="0B749CE5" w14:textId="423DB8DA" w:rsidR="004E6AC7" w:rsidRPr="004E6AC7" w:rsidRDefault="004E6AC7" w:rsidP="004E6AC7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nationality: Netherlands</w:t>
            </w:r>
          </w:p>
        </w:tc>
      </w:tr>
      <w:tr w:rsidR="00F716E1" w:rsidRPr="000E621D" w14:paraId="488A809D" w14:textId="77777777" w:rsidTr="00CC5ED4">
        <w:trPr>
          <w:trHeight w:val="1932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242229F" w14:textId="594EEE5F" w:rsidR="00F716E1" w:rsidRPr="000E621D" w:rsidRDefault="00AC762B" w:rsidP="00262B06">
            <w:pPr>
              <w:pStyle w:val="Kop1"/>
              <w:rPr>
                <w:lang w:val="nl-NL"/>
              </w:rPr>
            </w:pPr>
            <w:r>
              <w:rPr>
                <w:lang w:val="nl-NL"/>
              </w:rPr>
              <w:t>Skills</w:t>
            </w:r>
          </w:p>
          <w:p w14:paraId="6E3731C8" w14:textId="77777777" w:rsidR="00F53B71" w:rsidRPr="000E621D" w:rsidRDefault="00F53B71" w:rsidP="00262B06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52ED8B98" wp14:editId="7E111F9B">
                      <wp:extent cx="521970" cy="0"/>
                      <wp:effectExtent l="0" t="0" r="0" b="0"/>
                      <wp:docPr id="17" name="Rechte verbindingslijn 17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9F04BD" id="Rechte verbindingslijn 17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BE9048E" w14:textId="77777777" w:rsidR="00F716E1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unreal engine 5</w:t>
            </w:r>
          </w:p>
          <w:p w14:paraId="1340CE39" w14:textId="77777777" w:rsidR="00AC762B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unity</w:t>
            </w:r>
          </w:p>
          <w:p w14:paraId="35BA0113" w14:textId="77777777" w:rsidR="00AC762B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Blueprints</w:t>
            </w:r>
          </w:p>
          <w:p w14:paraId="243EBABB" w14:textId="77777777" w:rsidR="00AC762B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c++</w:t>
            </w:r>
          </w:p>
          <w:p w14:paraId="580A89A5" w14:textId="77777777" w:rsidR="00AC762B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C#</w:t>
            </w:r>
          </w:p>
          <w:p w14:paraId="666C96DF" w14:textId="77777777" w:rsidR="00AC762B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html</w:t>
            </w:r>
          </w:p>
          <w:p w14:paraId="56E90669" w14:textId="77777777" w:rsidR="00AC762B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css</w:t>
            </w:r>
          </w:p>
          <w:p w14:paraId="46A26CC5" w14:textId="77777777" w:rsidR="00AC762B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perforce</w:t>
            </w:r>
          </w:p>
          <w:p w14:paraId="1671DA6E" w14:textId="33F5FA28" w:rsidR="00AC762B" w:rsidRPr="000E621D" w:rsidRDefault="00AC762B" w:rsidP="00AC762B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github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8D561F7" w14:textId="2D4D573F" w:rsidR="00F716E1" w:rsidRPr="000E621D" w:rsidRDefault="006F1778" w:rsidP="00262B06">
            <w:pPr>
              <w:pStyle w:val="Kop1"/>
              <w:rPr>
                <w:lang w:val="nl-NL"/>
              </w:rPr>
            </w:pPr>
            <w:r>
              <w:rPr>
                <w:lang w:val="nl-NL"/>
              </w:rPr>
              <w:t>experience</w:t>
            </w:r>
          </w:p>
          <w:p w14:paraId="1D1BF675" w14:textId="77777777" w:rsidR="00F53B71" w:rsidRPr="000E621D" w:rsidRDefault="00F53B71" w:rsidP="00262B06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71F671E5" wp14:editId="167C504F">
                      <wp:extent cx="521970" cy="0"/>
                      <wp:effectExtent l="0" t="0" r="0" b="0"/>
                      <wp:docPr id="18" name="Rechte verbindingslijn 18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B31EEA" id="Rechte verbindingslijn 18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4CAA30C" w14:textId="07AB0836" w:rsidR="00B54AD3" w:rsidRPr="000E621D" w:rsidRDefault="00263557" w:rsidP="00262B06">
            <w:pPr>
              <w:pStyle w:val="Kop2"/>
              <w:rPr>
                <w:lang w:val="nl-NL"/>
              </w:rPr>
            </w:pPr>
            <w:r>
              <w:rPr>
                <w:lang w:val="nl-NL"/>
              </w:rPr>
              <w:t>Newspaper deliverer</w:t>
            </w:r>
            <w:r w:rsidR="006F1778">
              <w:rPr>
                <w:lang w:val="nl-NL"/>
              </w:rPr>
              <w:t xml:space="preserve"> | Buijze Pers Overveen</w:t>
            </w:r>
          </w:p>
          <w:p w14:paraId="7CDDD434" w14:textId="6BAE0F75" w:rsidR="00B54AD3" w:rsidRPr="000E621D" w:rsidRDefault="00263557" w:rsidP="00262B06">
            <w:pPr>
              <w:pStyle w:val="Datum"/>
              <w:rPr>
                <w:lang w:val="nl-NL"/>
              </w:rPr>
            </w:pPr>
            <w:r>
              <w:rPr>
                <w:lang w:val="nl-NL"/>
              </w:rPr>
              <w:t>September 2019 – September 2022</w:t>
            </w:r>
          </w:p>
          <w:p w14:paraId="6522CEB7" w14:textId="0DE1EE4A" w:rsidR="00F716E1" w:rsidRPr="000E621D" w:rsidRDefault="006F1778" w:rsidP="00262B06">
            <w:pPr>
              <w:rPr>
                <w:lang w:val="nl-NL"/>
              </w:rPr>
            </w:pPr>
            <w:r>
              <w:rPr>
                <w:lang w:val="nl-NL"/>
              </w:rPr>
              <w:t>Delivered papers of Bloemendaals Nieuwsblad, biweekly in a permanent neighbourhood in Overveen.</w:t>
            </w:r>
          </w:p>
          <w:p w14:paraId="03613E31" w14:textId="77777777" w:rsidR="00F51E3E" w:rsidRPr="000E621D" w:rsidRDefault="00F51E3E" w:rsidP="00262B06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3A21B2C1" wp14:editId="39D3579A">
                      <wp:extent cx="3968496" cy="0"/>
                      <wp:effectExtent l="0" t="0" r="0" b="0"/>
                      <wp:docPr id="20" name="Rechte verbindingslijn 20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F3536C" id="Rechte verbindingslijn 20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9B8D01" w14:textId="3AC10D8B" w:rsidR="00F716E1" w:rsidRPr="000E621D" w:rsidRDefault="006F1778" w:rsidP="00262B06">
            <w:pPr>
              <w:pStyle w:val="Kop2"/>
              <w:rPr>
                <w:lang w:val="nl-NL"/>
              </w:rPr>
            </w:pPr>
            <w:r>
              <w:rPr>
                <w:lang w:val="nl-NL"/>
              </w:rPr>
              <w:t>Auxiliary worker | Karwei Haarlem</w:t>
            </w:r>
          </w:p>
          <w:p w14:paraId="1E7D49D7" w14:textId="35B7CEEC" w:rsidR="00B54AD3" w:rsidRPr="000E621D" w:rsidRDefault="006F1778" w:rsidP="00262B06">
            <w:pPr>
              <w:pStyle w:val="Datum"/>
              <w:rPr>
                <w:lang w:val="nl-NL"/>
              </w:rPr>
            </w:pPr>
            <w:r>
              <w:rPr>
                <w:lang w:val="nl-NL"/>
              </w:rPr>
              <w:t>March 2023 - Present</w:t>
            </w:r>
          </w:p>
          <w:p w14:paraId="76EB7C64" w14:textId="60E65487" w:rsidR="000552DF" w:rsidRDefault="000552DF" w:rsidP="00262B06">
            <w:pPr>
              <w:rPr>
                <w:lang w:val="nl-NL"/>
              </w:rPr>
            </w:pPr>
            <w:r>
              <w:rPr>
                <w:lang w:val="nl-NL"/>
              </w:rPr>
              <w:t>I stock shelfs on Tuesday and Thursday night from 18:00 pm till 21:00 pm. I am the cashier on Sunday the whole day from 10:00 am till 17:00 pm.</w:t>
            </w:r>
          </w:p>
          <w:p w14:paraId="478674DA" w14:textId="6D607681" w:rsidR="00F716E1" w:rsidRPr="000E621D" w:rsidRDefault="000552DF" w:rsidP="00262B06">
            <w:pPr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</w:p>
          <w:p w14:paraId="0C3DAE6F" w14:textId="77777777" w:rsidR="00F51E3E" w:rsidRDefault="00F51E3E" w:rsidP="00262B06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7BD47F57" wp14:editId="222628FD">
                      <wp:extent cx="3968496" cy="0"/>
                      <wp:effectExtent l="0" t="0" r="0" b="0"/>
                      <wp:docPr id="21" name="Rechte verbindingslijn 21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42C705" id="Rechte verbindingslijn 21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2F9FDEC" w14:textId="77777777" w:rsidR="006F1778" w:rsidRPr="000E621D" w:rsidRDefault="006F1778" w:rsidP="00262B06">
            <w:pPr>
              <w:pStyle w:val="Geenafstand"/>
              <w:rPr>
                <w:lang w:val="nl-NL"/>
              </w:rPr>
            </w:pPr>
          </w:p>
          <w:p w14:paraId="2F646A4E" w14:textId="7C2970F9" w:rsidR="006F1778" w:rsidRPr="000E621D" w:rsidRDefault="006F1778" w:rsidP="006F1778">
            <w:pPr>
              <w:pStyle w:val="Kop1"/>
              <w:rPr>
                <w:lang w:val="nl-NL"/>
              </w:rPr>
            </w:pPr>
            <w:r>
              <w:rPr>
                <w:lang w:val="nl-NL"/>
              </w:rPr>
              <w:t>Hobbys</w:t>
            </w:r>
          </w:p>
          <w:p w14:paraId="3A4F03DC" w14:textId="77777777" w:rsidR="006F1778" w:rsidRPr="000E621D" w:rsidRDefault="006F1778" w:rsidP="006F1778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7D25F879" wp14:editId="34BA440D">
                      <wp:extent cx="521970" cy="0"/>
                      <wp:effectExtent l="0" t="0" r="0" b="0"/>
                      <wp:docPr id="788723764" name="Rechte verbindingslijn 788723764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75A7DF" id="Rechte verbindingslijn 788723764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8FBF9D2" w14:textId="77777777" w:rsidR="00F716E1" w:rsidRDefault="006F1778" w:rsidP="006F1778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 xml:space="preserve">playing video games (Elden ring, </w:t>
            </w:r>
            <w:r w:rsidR="00C75B87">
              <w:rPr>
                <w:lang w:val="nl-NL"/>
              </w:rPr>
              <w:t>bloodborne and god of war ragnarok)</w:t>
            </w:r>
          </w:p>
          <w:p w14:paraId="515F17F0" w14:textId="3423794D" w:rsidR="00C75B87" w:rsidRDefault="00C75B87" w:rsidP="006F1778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reading books / manga</w:t>
            </w:r>
          </w:p>
          <w:p w14:paraId="77060AF5" w14:textId="77777777" w:rsidR="00C75B87" w:rsidRDefault="00C75B87" w:rsidP="006F1778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watching movies / anime</w:t>
            </w:r>
          </w:p>
          <w:p w14:paraId="64D960C0" w14:textId="4E9E85C4" w:rsidR="00C75B87" w:rsidRDefault="00C75B87" w:rsidP="00C75B87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hanging out with friends</w:t>
            </w:r>
          </w:p>
          <w:p w14:paraId="6B521F5F" w14:textId="739B0712" w:rsidR="00C75B87" w:rsidRPr="00C75B87" w:rsidRDefault="00C75B87" w:rsidP="00C75B87">
            <w:pPr>
              <w:pStyle w:val="Lijstalinea"/>
              <w:rPr>
                <w:lang w:val="nl-NL"/>
              </w:rPr>
            </w:pPr>
            <w:r>
              <w:rPr>
                <w:lang w:val="nl-NL"/>
              </w:rPr>
              <w:t>experimenting with unreal engine</w:t>
            </w:r>
          </w:p>
        </w:tc>
      </w:tr>
      <w:tr w:rsidR="00F716E1" w:rsidRPr="000E621D" w14:paraId="61144559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0474DFAE" w14:textId="736737EB" w:rsidR="00F716E1" w:rsidRPr="000E621D" w:rsidRDefault="003F39E5" w:rsidP="00262B06">
            <w:pPr>
              <w:pStyle w:val="Kop1"/>
              <w:rPr>
                <w:lang w:val="nl-NL"/>
              </w:rPr>
            </w:pPr>
            <w:r>
              <w:rPr>
                <w:lang w:val="nl-NL"/>
              </w:rPr>
              <w:t>Education</w:t>
            </w:r>
          </w:p>
          <w:p w14:paraId="12B5C51F" w14:textId="77777777" w:rsidR="00F53B71" w:rsidRPr="000E621D" w:rsidRDefault="00F53B71" w:rsidP="00262B06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2CFF3978" wp14:editId="564C75FA">
                      <wp:extent cx="521970" cy="0"/>
                      <wp:effectExtent l="0" t="0" r="0" b="0"/>
                      <wp:docPr id="19" name="Rechte verbindingslijn 19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B695E8" id="Rechte verbindingslijn 19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257DE7F" w14:textId="1A728EEA" w:rsidR="00F716E1" w:rsidRPr="000E621D" w:rsidRDefault="004E6AC7" w:rsidP="00262B06">
            <w:pPr>
              <w:pStyle w:val="Kop2"/>
              <w:rPr>
                <w:lang w:val="nl-NL"/>
              </w:rPr>
            </w:pPr>
            <w:r>
              <w:rPr>
                <w:lang w:val="nl-NL"/>
              </w:rPr>
              <w:t>VMBO-T | Paulus Mavo</w:t>
            </w:r>
          </w:p>
          <w:p w14:paraId="5FFF9CBB" w14:textId="3ABCE3DA" w:rsidR="00F716E1" w:rsidRPr="000E621D" w:rsidRDefault="004E6AC7" w:rsidP="00262B06">
            <w:pPr>
              <w:pStyle w:val="Datum"/>
              <w:rPr>
                <w:lang w:val="nl-NL"/>
              </w:rPr>
            </w:pPr>
            <w:r>
              <w:rPr>
                <w:lang w:val="nl-NL"/>
              </w:rPr>
              <w:t>2017 - 2021</w:t>
            </w:r>
          </w:p>
          <w:p w14:paraId="6C2C8FAB" w14:textId="558F8F35" w:rsidR="00F716E1" w:rsidRPr="000E621D" w:rsidRDefault="004E6AC7" w:rsidP="00262B06">
            <w:pPr>
              <w:rPr>
                <w:lang w:val="nl-NL"/>
              </w:rPr>
            </w:pPr>
            <w:r>
              <w:rPr>
                <w:lang w:val="nl-NL"/>
              </w:rPr>
              <w:t>Diploma obtained</w:t>
            </w:r>
          </w:p>
          <w:p w14:paraId="049075E1" w14:textId="77777777" w:rsidR="00F51E3E" w:rsidRPr="000E621D" w:rsidRDefault="00F51E3E" w:rsidP="00262B06">
            <w:pPr>
              <w:pStyle w:val="Geenafstand"/>
              <w:rPr>
                <w:lang w:val="nl-NL"/>
              </w:rPr>
            </w:pPr>
            <w:r w:rsidRPr="000E621D">
              <w:rPr>
                <w:noProof/>
                <w:lang w:val="nl-NL" w:bidi="nl-NL"/>
              </w:rPr>
              <mc:AlternateContent>
                <mc:Choice Requires="wps">
                  <w:drawing>
                    <wp:inline distT="0" distB="0" distL="0" distR="0" wp14:anchorId="4E56D94D" wp14:editId="74DB44DF">
                      <wp:extent cx="2016000" cy="0"/>
                      <wp:effectExtent l="0" t="0" r="0" b="0"/>
                      <wp:docPr id="22" name="Rechte verbindingslijn 22" descr="Blauwe lij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C36646" id="Rechte verbindingslijn 22" o:spid="_x0000_s1026" alt="Blauwe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506FBCD" w14:textId="24B9426E" w:rsidR="00F716E1" w:rsidRPr="000E621D" w:rsidRDefault="004E6AC7" w:rsidP="00262B06">
            <w:pPr>
              <w:pStyle w:val="Kop2"/>
              <w:rPr>
                <w:lang w:val="nl-NL"/>
              </w:rPr>
            </w:pPr>
            <w:r>
              <w:rPr>
                <w:lang w:val="nl-NL"/>
              </w:rPr>
              <w:t>Software Developer | Mediacollege Amsterdam</w:t>
            </w:r>
          </w:p>
          <w:p w14:paraId="221A306C" w14:textId="27063494" w:rsidR="000552DF" w:rsidRPr="000552DF" w:rsidRDefault="004E6AC7" w:rsidP="000552DF">
            <w:pPr>
              <w:pStyle w:val="Datum"/>
              <w:rPr>
                <w:lang w:val="nl-NL"/>
              </w:rPr>
            </w:pPr>
            <w:r>
              <w:rPr>
                <w:lang w:val="nl-NL"/>
              </w:rPr>
              <w:t>2021 –</w:t>
            </w:r>
            <w:r w:rsidR="000552DF">
              <w:rPr>
                <w:lang w:val="nl-NL"/>
              </w:rPr>
              <w:t xml:space="preserve"> </w:t>
            </w:r>
            <w:r w:rsidR="00964618">
              <w:rPr>
                <w:lang w:val="nl-NL"/>
              </w:rPr>
              <w:t>E</w:t>
            </w:r>
            <w:r w:rsidR="000552DF">
              <w:rPr>
                <w:lang w:val="nl-NL"/>
              </w:rPr>
              <w:t>xpected</w:t>
            </w:r>
            <w:r w:rsidR="00964618">
              <w:rPr>
                <w:lang w:val="nl-NL"/>
              </w:rPr>
              <w:t xml:space="preserve"> graduation </w:t>
            </w:r>
            <w:r w:rsidR="000552DF">
              <w:rPr>
                <w:lang w:val="nl-NL"/>
              </w:rPr>
              <w:t xml:space="preserve">in </w:t>
            </w:r>
            <w:r>
              <w:rPr>
                <w:lang w:val="nl-NL"/>
              </w:rPr>
              <w:t>Jul</w:t>
            </w:r>
            <w:r w:rsidR="00964618">
              <w:rPr>
                <w:lang w:val="nl-NL"/>
              </w:rPr>
              <w:t>y</w:t>
            </w:r>
            <w:r>
              <w:rPr>
                <w:lang w:val="nl-NL"/>
              </w:rPr>
              <w:t xml:space="preserve"> 2025</w:t>
            </w:r>
          </w:p>
          <w:p w14:paraId="7DE7A850" w14:textId="292EB5B0" w:rsidR="004E6AC7" w:rsidRPr="000E621D" w:rsidRDefault="004E6AC7" w:rsidP="00262B06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  <w:r w:rsidRPr="004E6AC7">
              <w:rPr>
                <w:lang w:val="nl-NL"/>
              </w:rPr>
              <w:t>pecialization</w:t>
            </w:r>
            <w:r>
              <w:rPr>
                <w:lang w:val="nl-NL"/>
              </w:rPr>
              <w:t xml:space="preserve"> game design</w:t>
            </w:r>
          </w:p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B30FADA" w14:textId="77777777" w:rsidR="00F716E1" w:rsidRPr="000E621D" w:rsidRDefault="00F716E1" w:rsidP="00262B06">
            <w:pPr>
              <w:rPr>
                <w:lang w:val="nl-NL"/>
              </w:rPr>
            </w:pPr>
          </w:p>
        </w:tc>
      </w:tr>
    </w:tbl>
    <w:p w14:paraId="61B56476" w14:textId="77777777" w:rsidR="00535F87" w:rsidRPr="000E621D" w:rsidRDefault="00535F87" w:rsidP="00262B06">
      <w:pPr>
        <w:spacing w:before="0" w:after="0"/>
        <w:rPr>
          <w:lang w:val="nl-NL"/>
        </w:rPr>
      </w:pPr>
    </w:p>
    <w:sectPr w:rsidR="00535F87" w:rsidRPr="000E621D" w:rsidSect="000E621D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13361" w14:textId="77777777" w:rsidR="00917ADB" w:rsidRDefault="00917ADB" w:rsidP="00BA3E51">
      <w:pPr>
        <w:spacing w:line="240" w:lineRule="auto"/>
      </w:pPr>
      <w:r>
        <w:separator/>
      </w:r>
    </w:p>
  </w:endnote>
  <w:endnote w:type="continuationSeparator" w:id="0">
    <w:p w14:paraId="07D67176" w14:textId="77777777" w:rsidR="00917ADB" w:rsidRDefault="00917ADB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2FEB7" w14:textId="77777777" w:rsidR="00917ADB" w:rsidRDefault="00917ADB" w:rsidP="00BA3E51">
      <w:pPr>
        <w:spacing w:line="240" w:lineRule="auto"/>
      </w:pPr>
      <w:r>
        <w:separator/>
      </w:r>
    </w:p>
  </w:footnote>
  <w:footnote w:type="continuationSeparator" w:id="0">
    <w:p w14:paraId="4F63DC8F" w14:textId="77777777" w:rsidR="00917ADB" w:rsidRDefault="00917ADB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Pictogram van een wereldbol" style="width:13.2pt;height:13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oaDEyAEAAMADAAAOAAAAZHJzL2Uyb0RvYy54bWykk01v&#10;2zAMhu8D+h8E3RvbBbqmQpxeghYDhi0YtnMhy3QsVF+gZCf596NsN+1OG7qDZVKyXj6iXm8eTtaw&#10;ETBq72perUrOwCnfaneo+a+fj9drzmKSrpXGO6j5GSJ/2F592hyDgBvfe9MCMhJxURxDzfuUgiiK&#10;qHqwMq58AEeLnUcrE6V4KFqUR1K3prgpy8/F0WMb0CuIkWZ38yLfTvpdByp977oIiZmaE1uaRpzG&#10;Jo/FdiPFAWXotVow5AcorNSOil6kdjJJNqD+gFTQKg0IpEaRoGfBoug/1BYR+08aVuLLEK6Vt0Em&#10;3Wij03nq9gLlxr1We5wJ1bdxj0y3dPsVZ05aumXnB/f8ZHwDz9Xdel2Vqzgecq/zkfKGvJ3SIud/&#10;qDVGh0dtTO5ljhduurG/O8N3nVaw82qw4NJsDwRDR/Au9jpEzlCAbYBY8UtLtIqsmYg3oHZp9kJM&#10;CEn1uX5HHD/IQRlUisvCBP3GmY8QQ+6GFKcObX4TCTtNJjtfTAanxBRNVvflbUlWVLRUrcv7u9tc&#10;mAq8bg4Y0xN4y3JApERAfZdCjl/jwvL6ydLBufzERTST2GLp7MP3OcXvf7ztbwAAAP//AwBQSwME&#10;CgAAAAAAAAAhALNrDmX3KwAA9ysAABQAAABkcnMvbWVkaWEvaW1hZ2UxLnBuZ4lQTkcNChoKAAAA&#10;DUlIRFIAAAGQAAABfAgGAAAA4TntNQAAAAFzUkdCAK7OHOkAAAAEZ0FNQQAAsY8L/GEFAAAACXBI&#10;WXMAADsOAAA7DgHMtqGDAAArjElEQVR4Xu2d0ZEkuY2GZYJMkAlrgkw4E9aDHZ0F+64drQltQj+o&#10;J/Q4JqwJMmFNuCOYqJ7qalR3oggyweT3RfyhkNSDJDOZBAGQWX8BAAAAAAAAAAAAAAAAAAAAAAAA&#10;AAAAAAAAAAAAAAAAAAAAAAAAAAAAAAAAAAAAAAAAAAAAAAAAAAAAAAAAAAAAAAAAAAAAAAAAAAAA&#10;AAAAAAAAAAAAAAAAAAAAAAAAAAAAAAAAAAAAAAAAAAAAALjhl9+f/7rp5adffvv2P7/89vLzL1//&#10;/aXo1//917ffL/rHv749/eNfL89VX799f9Xlf6uSv/n2JH8v//5VYvOf//571e//+ZteGgAAMvPG&#10;ORTHUJ3BNvn/8Y+vL/8t//lnmfT/b7jkutIGdTyboyltLG3VpgMAwAh+OIoaQfz6w0kc5CBaJc6t&#10;OBeNZr5I9KJdBQCAFiQVpFGFOIt5HYVXNWqpEcsXohUAgE+o0YXUD8qkWSbQElnI6tyYXJfVy7M4&#10;UqIUAIBCdRolwigT5NMy0UWY1KEQoQDAClxFGVtKypwYkVvF+dY6SnHGeqsBAObn4jR0ZxRRxhCV&#10;6OS3l5/1EQAAzAVOI4twJgAwAaSn0uuJIjwApGErhL/8jNOYSJeaCSfmAeAIZPIhRXUGvTwTlQBA&#10;dy4F8eI05AQ4juNMKhEktRIACKc6Dmoby4j0FgA088NxcCp8ReFIAMDNVcRBmgrhSADgc3Ac6CPh&#10;SADgHeI4ltlRVfv44ztS5t84JBNqsfVFbK7ieHEkAFDZdlWdvMZRJvZt0nv5SZyldr1i/r1DauYV&#10;uZ/VGRt/ezZJP7XbALASuh333Luqvn77Xn986sZpXGP+O4fUjMnrl4aNf3caFefM9l+ARZDUw+lX&#10;yOI4dn7m3Pz3DqmZD9FU2dkdCedIAM7K6esc0i+H47hg2nJIzexiCUci9SXqIwDn4fR1jgccxwXT&#10;nkNqxkV1JCdPH8rGAu0uAMzIa9RhvOCnkOTf6++G369xfIZp1yE18xDb7i3b7ikkaS2iEYD5WCPq&#10;aJ+cTNsOqZmHEedXtwAbts8i2TKt3QWAzGwT0onz7Bp1aHebMa/hkJppZo1ohN9vB0hL3TZ6ZJF8&#10;K2T3u36JqKJ/99u8jkNqJoStNtIxajxybKiIRgCScXitQ6OCuoruNUnVlNXjtY57mNdySM2E0Tul&#10;JQ54e04HpjepjQDk4NAdPTKpi+Mok562o4vzEOfYw3kI1vU8UjPhdFsQiLPXVNL2S5LHORLOjQAc&#10;SNcV/0e62TZbV82dnFjpY9eUh3VNj9RMF6Tv1jWbVZyGXqJSN1wcVDcTR6nNAIARbGmOA15447xF&#10;t5SLrJQHrFDNazukZrqhk7t57SaVZ6mXeKVGkceMKwrsACOoL/notIPhOC50SbVU5xFbLL+HeX2H&#10;1ExXejmRe9HdUY5EImptAgBEMzxlJY7jg4m8tsf6dy0a6DwEsw0OqZnudHMixa5e4h31moMXK6S0&#10;ADrQrahqSVIKWhzXy79DdtGEO7PBzkMw2+GQmhlCFyci9/yTDQrDi+1Geg0AHmBovUMmk08ch1Db&#10;VF5y08ajqs5j/K4csy0OqZlhdHIiuybsLhHnPVEXAWhDV/mxE/U9Sbpq5wtbJpLw3UEyOan5oVht&#10;8UjNDKWHE9nrvOuYHLmg+SDFBgB3GJZ/1qhDL/spW7tiU1dH5r2t9nikZobTIxrwrPhHprWOWlwA&#10;TMn2cnYulm/2nz5LV12zpa7CJ40nNX8IRntcUjOHUK4fGwmUZ6umdzOqNidRr14SAO5RV5b9nccf&#10;j6QGwieLmufuc8J8L2a7HFIzh1HuYWiK85HVft32OyYaOXSxAZCaHmkJQ66o44LsjjJsPa4y4Rzt&#10;PASzbQ6pmcPoERU++p2qIdHIzoI/wFJIiG6+MFGSWseDu5y2SSrwUyXSliTFUbN9DqmZQ9HCttm+&#10;h9QwSfeokb0TTgTgB+Wl6Lurpe6wevzrp9HO7ZE0SS+s9nmkZg4nOkJsOY+jC46+uwcTpD8BDqW+&#10;aD2dh6z0y2Td8qJt+e3QFWWqPLbRPpfUTApCv0kmY6dxgu6eksWJwKpszqPjT5nKBBBwqrvYiVtJ&#10;Jql7XGO20yE1k4I6piJTjWV8qumH6V5gTzimALpTBn/PyKOszNp/sCd0BSkOLUnd4xqzrQ6pmTRE&#10;10M8Z0PuEe/YbkQkAitRBn3PmsdDu6xu2V76uJXjkYcFP8Jqq0dqJhWhNasyOavZZrru0gpsJ0Ba&#10;Ql/uG0nEoJdpJnoSyrpCNNvrkJpJR+SKP/IDl6FR7a1wInBmur08QfWOCzUNElU4T5q6umC22SE1&#10;k47QVFZ5hmo2hLrV17pOhNjiC2ekn/OQImLsV0uL3bAUm0QyajYlVps9UjMpiRxzYkvNhqC7+/rU&#10;RXAicCY6Rh4hxfJrQleHE+yQMdvtkJpJS1gdSyLJ6LFW62w4EYC7dDuZW51H/OQsL555vQd0xO97&#10;eLHa7ZGaSUtwuij8DE9PJ5J14wbALjocwtvUyXnETjbtZwhGYLd9v9RMasLOG3WIQi5ELlyuNcMi&#10;BuAd3VZW5UXr4TyEYj+u9lGckZpNjdV2j9RMaupYNNr+iHrWtLo5kUnGIkBle2G7nDIPOeNhEbnz&#10;aqbUgdV+j9RMekpbYxYHZYyoyS6Ua8SfkaqREz+PC5NQBm2Pg4LdnIcgK0vjmn7Vl7VfO6Mx++CQ&#10;mklPXdQEFdR7p4XKNTo4ET55AhPQZ8fVy3NX51Enl5joo2eKowdWHzxSM1NQf+nS6INbnaMQoUsE&#10;z84syEz0J7WrOhXMr4mLPuZb5Zn9cEjNTMMsUYggE7517Ubxq4aQj8gawqtGOI8afcwzqURj9cMj&#10;NTMNYTvtyphRk12Rd8C8foMiv9oA0EydhKND7gHOQwiLPkr/1eRU2H3ZLzUzFVFjdcREvC1wgp0I&#10;RXXIRNwkrKqpoD777W+Jejln3Spp9cUjNTMVNVo2+uJWGTtqsit9nMiYCArgQ8LrHgNXR3FtnzP6&#10;EOz+7JeamY7S9pCdTsPG6uZEgg/lzjtu4QSE1z3EeQzMz5brhRQpZz6oZfXHIzUzHWFRyMBJOKx+&#10;cyXqIXAIPeoesgVYzXcnLPqYfGuk2SeH1MyUhNVCBqVbhfCIv4h6CAynDLzQw06jT2+HRR+Tr+Cs&#10;PnmkZqYkcEU/dGusXO/m+m2iHgIjCV8Flcl8xI6rC7LiMtvh1aAiak/MfjmkZqYlbAv3wChEiFoA&#10;XcRHF2EI4TtC6o6rsYfvonaNjUy59cLql0dqZlqiTqePHgvx7+Fcn+CBSZFUkzkAH9QRKaCQVedJ&#10;Xjizbw6pmamJGQ/j00BhkfSr2JUFHemxC0QkEYFeojtR6beRbe6J1TeP1MzUhEUhQ4vppc3h23pL&#10;HybeUQiJCQ+Zb1Vsj9gNEpK+OlG4b/bPITUzNTq2myfjEYuK2tbg3Y9vdEAkBQsQMvHuUM/dWNtE&#10;0Z6uOEv0IVj980jNTE9IarY4ITXXhV5Rx63ONL4hATXXOmDgvkpW+B12hYSlr060b97qn0dqZnq2&#10;lb3dR496pLG2WkfHqMPQmcY4HIiG911+avNT1bRW3AsZ8xKeq9Bo93G/1MwpKP2JOF8RdiZE3r0a&#10;GY1cvF00+QFZSEIJZzv8QJRPEWktdYTtee6TFRmtPnqkZk6BLFasPrpUxpiaa6JGyxG7wxrUIwsA&#10;C1FfqCNWP5bKy9QyoEPSVycsMJr9dEjNnIaQGlnLOJWdjj03q3gkqeSBO8vgZJRBFP/bzK2StNYD&#10;L2hE+uqMxUWrnx6pmdMQc87Jn+ZM5Tjeil8wBD+9znyEST5/sjOdFJa+OmFh0eqnR2rmNIwspsu1&#10;EjuOVxGFgBuZoK3BlE8vz58N8JA6TnnJ1dypMPvqkJo5FUFbve9+2qQ6jhJFZ3ccP8QJdXAQtd11&#10;qCQiuZPaIn11H6uvHqmZU1End6OvLhkLjuo45DzVwcXxR8S2XtjNPCsjQ1Jsv5rs60YA6++cOmsY&#10;b/XVIzVzKqLTWGLvsO24UTppBA7BhKR7ROKEDl5pyUt7VFF0Fuz+7peaOR2lb80bSF7H38yO40qS&#10;mdDbA/CeuvIKmvQvBe4ashv//0xq2ZaZHau/HqmZ0xGSxjpasg23LAhrFB7hxMrcoLcH4D1Rk72s&#10;utRkpX6KYda0mLyExbFqV06H2WeH1Mzp2BZTU6ecvl/XLaIc4pkXU9BA2AtTJ1y7XhCWHhuqc+9A&#10;sfu8X2rmlJT+5TsH9Znk/atRx/tFT0h2odhXcwA/iIo+xI6aNKnRyEQv5tnzvlafPVIzpyT9Wahb&#10;1ajj/maPqP4QhcAb4qKP/T9Pm+FbP5+qRlPnTV8JZr8dUjOnJf0YFX399odEHdrkD4nY0k4UAm8I&#10;iz4eWK3LwLdspZC8mEQgH0rNnA5ZOGyLnMQHaj9IV92jFtQtW04RhUBliz4iVllttYKY7bYdVSYS&#10;aePez6fMgtlXh9TM9FSHUZ5tXUzVLeiJC+hb254ejY7l376x94jKPVJzsDJ1lWUNEKciJta56iMv&#10;zzLZzO5Q7L7tl5qZjqkcxrVudlc9Ql00Wradam0HnAAZkNbg8Cl2p9JshfZN1aF8me2lsvuyX2pm&#10;CuTZyDMq7X6axmFcFOA4rik2I94vvtS7MpmiD4s5HclFGqGUe/zRzpijsdu+X2omHdVZyL3fIozv&#10;0zkMkbQ52HFciItCzvmJH9iBTHLWoPCp/zmJuR3JtV6eax3lt5efe0wKj2C3c7/UzGHUVNRbZzFP&#10;OuqeSvvrOOk8Rsq1iELgMXRStgaESyNrAOdxJNdSpyLpL8nJD17R2W3aLzUzhGtnUTddnMFZXKv0&#10;pUatpZ/a5a6ERCGlzWoOVqKu1qwB4dJxp7Rlwj3V5HGrujOuRohPdVKpziV+Rfruuk6pmRBuookv&#10;6iQk/XQuR3ErOT9V62fjzxyV6zcvyKTtag5WoK48Al7IkdHHPeo3fmSCMdp3WtVnd+VcJCUmk646&#10;GU8U8862U2rmQzbH8J+/1bZJG6Wt0uZtESMF7XM7iHuS+sZBjuNCnQustnlUnp2agxWQQWsOBI/K&#10;S6/mUiATU2nXydJbAZJIpkp2221OR1Nm1fG8+3un6gRYVKOFzRlIxKBRQ73ueo7hM4njSLD4ulDa&#10;1B6FlEWBmoOzU19wYxB4JBOQmkuFTpJmmxE6WpkcxwVdfJntdYhi+gpIGsF4+D6VVeWRYfdHbLUD&#10;o80IJVBGByI0vzeksdZAIgdzADiUNfoIyeci1FGS7tPhmoqQdGaxoebgrJSVQnPBucduoAiCQnGE&#10;Oirn78vELL5y9g2CCElfJR4ksrqz24xQEiVO9ZT2tRfTOZl+XkLSV4l3WzQX0LftpGttCUbDlbV+&#10;KJO/1V6PsqboIID2QlnuH9Vv7d+ltiMv+BbNsKNreck2ZNl2W8aGpEh1u7L9tzuVtZAunH2OgAeR&#10;yMF84A7Jy6Pm0hGRw70XXckLXx1KwPZnNIFKFFrPysiBx5toIeI9yrxK3xZOdrv3ijTWCYlYTWde&#10;OUUU0PcO/DqxSDqQdNc5VA87vjzX0/GfbBA5e7E5on+ZF5rwINtLYj/wXSqTpZpKSfPKqaF/Vw6F&#10;CGUGXaelHthR2J7myX1m4uz9Aychq3OtD2QlIMIKO0lbv/t0+dYTTuVY1Sjxx69HRqRXQqL5m9RY&#10;JkLOhJDGOg91IjMeskfZB0RUAb0Xm1MhUummLaq4OIv6y5C9JumQ9ylzOjggjSXPQM3B7DRPWMnT&#10;V0KzAymTu5oaxhun8vohwsb0wdl15Shqobuzs7CQZ2a2zaHsE2xpY+OZEA4VnoKg1UTq9JVMxFa7&#10;PcoWYb06l0sqbBUHc+Ugyn//8bn66iRyPKMl3qnWNBZ1kHMQslpKNrne0lzjmSDCuuWNg1EnI9Jz&#10;CmX1WCbg6nDKZCxORyZmq++jVB1DbYc6h9cI4o2DGBlJtNDuyHOv0EOcZOI0HeykPMi2UHSCybVM&#10;Qq1715f6FLVMDttk3f5pG3ECr6kkkTi1WqyeyyF40QjJvCe7NMEKvdVJyuJATcGstA4CmRzUVFpK&#10;O5uc5Ax97IV1PzxSM8shY8a6H7s1gQNZoY/wARErTFlRqrm0tK4GZ+hjL6z74ZGaWY4lUsMR80fy&#10;PsIHNKd2ygpihhREc6i98CC37odHamY5QibXCWoEMgdYbd8rqW+pKZiN5jxt8kLfBbvt+4UDeVxq&#10;ZjlCiszJt/IKpZ1s512VFYpgzSvBco/U1JKY98QhNbMkravzovSbN9jOuyir5C+bc9Ffv31XU0ti&#10;3hOH1MySyNix7sl+5V+dh0RaJ92Jd2oCJtYpVg6tdZ6Vd2AJ1j3xSM0sySq7lJozGZwHmY/mAvok&#10;ucvWl3j1Ip91TzxSM0sSsUlFTaWmtLWpDjJDrQduaC2gz1D/EJr7ufAWXsG6Jx6pmSWJ2cqbP72z&#10;ymIUrmgOOyeZWJsdyOL71K174pGaWZKY+oD/90hG075RhUL6VMikaD5Ih2YpfLU6SjWzLNY98UjN&#10;LIt1TzyaoT5AIX0xAgro03xcsMmBLL6FVzDvi0NqZllkdW3dl72apT4gc4LV/r2ikD4RrTnLWXYm&#10;Na+MJnKUvTDvi0NqZlnKGGrayjuLA2nerEIhfR5WKSwHnHVZ6iu8FsY9cUnNLEu5B0t8yLN9wwCF&#10;9GloLqBPUliWsNhq/17N8vL2xLovHqmZZWldmc8ysQZE+xTSZ8F8gA5N40AaP7NQwurlf6/Aui8e&#10;qZllkTFk3ZfdmuRLCBTSFyFgy900dYHWWs8sqbqeWPfFIzWzLAEbVqZZmbdnNvJvWV6e1rTOLCsi&#10;obmwhwPBgTQS8L5N5EAaNwywEys/rWmdmeoCpb1tn1hY/BChYN0Xj9TMsqyU2mlesLETKz/taZ15&#10;vg3VuttMzSyNdV88UjPLspIDaU3XUXOcgPKg2lblE6V1cCDtWPfFIzWzNJKGsu7NXs1SG2jfNs9W&#10;3vS0TqozpXWacrKcQq+Y98YhNbM0qxSX26MtHEh6WgezmpmC4kAe/7wCp9Ar5r1xSM0sTdM4LJqp&#10;uNwUbXEWJD9NDmSySXWlvvbCvDcOqZmlKWOpbXfSTGnjtkUbDiQzzV/hnWgLr9DoQJb+KdsL5r1x&#10;SM0sTbsDmWjjSmtfJ9kwsCTtRa65vg0lKxqjDztFPlaw781+qZmlKfdhmV/sa97Ky2HCvKz2bSir&#10;Dw4t/yFFwbgvLqmZpVnpfERzXxf/CenUrPRtqNYdIbM5y15Y98YjNbM0AQ5knveu8dtfMznL5Wh2&#10;IBMV81rrPTiQDeveeKRmliZgUp3HgbQfJsSBZEUejvXQHHoSJzSFGvs600vbE+veeKRmlibivVNT&#10;6WlNk+NAEhMwkBFySSK51dV6eHclsXBLjDwc66EhhFAGicPV6Qqysa2G7AeHEEIJxO7HrMjDuXlY&#10;CCGUSTiQrMjDuXlYCCGUSBzgTQvFPIRQbuFA0oIDQQilFt+gywsOBCGUWnwFOy+tX8pECKGuwoHk&#10;BQeCEEotHEheSGEhhFKLGkheygNiGy9CKK9wIHnhJDpCKLfYxpsWHAhCKLk4iZ4VPqaIEEouHEhW&#10;cCAOff32R/lPqRmtLvv+INRBfI03Ma2/ByI/FqOm0tOaruN3CTase+ORmlka+YEz697slYxleXdn&#10;kC68zH7sEQ4kMa0DWQaImkpPaesyPyPaE+veeKRmlqZOrMa92atffn/5SU2lp/WoAO9dYhZzIMv8&#10;jGhPjPvikppZGpkUrXuzV/L7/moqPQEOhJ+0zUrrD94XTTOptjpLthNu2Pdmv9TM0jSnU2dyIF9f&#10;/mv1Ya/kvVVTkI12BzLPpLpSX3ti35v9UjNLU+5D02YENTMF7Q7k2/+oKcjGL78//9V6aLs10Xdq&#10;mh0IJ2Ir5r1xSM0sTWtaR81MgdV+j2baqLMcAQ7kTzWVHhmIZh/2io+6Vcx745CaWZomBzLTO/f7&#10;f/5m9sGhmdJ1SyID0npwuzTVYH75yezDXpVQXE0tjXlvHFIzSyOLEeve7NJE47D5nStSU5CVpsFc&#10;JFGMmkpN82poImfZE/PeOKRmlqapLjBT2rg56mfRlp7yoJoKerPkKJvTdUVqamms++KRmlmaZRxI&#10;69Z56o75CTihPcU+7QgHMku01RPrvnikZpZGolnr3uzSRJNqaW/rp284e5Wd5kNNE50Utdrv0Uwn&#10;gHth3ReP1MyytBeW59lO3rrbjM+YTMBK5yOaVn5FbCnEgbQSUFieZlXelKor4hDhBLTvTpqnuFza&#10;2rZhgM8q4EAaaS0sz7Qqt9rvEYcIJ2Cl2oDkj63279VM6bpeWPfFIzWzLM3fn5tkVR6xhZeU8SQ0&#10;p3YmedCtGwaKli/qGffEJTWzLBLFWvdlr2ZZlbenxmVe4RDhFKyS2pEIwmr/fvE9LPu+7JeaWZZy&#10;D9bYNt+8hZczINOwysqcQd2OeV8cUjPL0rozaZZVeWs/WaxNRMCHBqcopK/Sz56Y98UhNbMsrTuT&#10;1Ex6WvvJFt6JaN+bLiuj/IX05k8rFK1+mNC6Jx6pmWVpmlgniYBD5hN2YM1DyE6sCXKzMTvO1t4Z&#10;Yt0Tj9TMkjSPv0k+Y0IBfUFWKKSv4ih7Yt0Tj9TMkgScuZriMybNm1VIFc9HeyF9jqKXDE67/fs0&#10;g6PsiXVPPFIzS9L+s8pzbFZpLqDzEcX5aB7ck6waSjubIq3Vd4fY92S/1MyStO4CnKWwTAF9QWIK&#10;6fnzlqyO2jDviUNqZklax94Mp9BDTqBTQJ+PkPrABOmd5lTd4vlZ8544pGaWpHVlPsPE2hpliSig&#10;T8oK6Z2YHSLrbuW17odHamZJZPFh3ZO9WiTCp4A+KyuszkPOgiy8E8u6Hx6pmeVo34GV/wxIzWI0&#10;OsnVa4xTE7I6Tz65rpKq64V1PzxSM8vRvHCZ4AxIyPzBF6/nJWJyLUq/1bA5lbDwILfuh0dqZjkC&#10;agPp3yt5L4x2u0T9Y3LK5Nr0mxkzpLFkNWe2fbfOG2bLIkJeYkm5yIpy08vPMgG2nxXaJogVJ4nS&#10;96av8M6wtbV1k8AMURZ8QsBKKf0qYqWdWJtDUGegTmDr/8tzXSyIM5UXvzl3/aDkutv1Sztk8VKL&#10;sDLZPsmKVvWlOrF//vvvs9afWovL8vzUVEoitu8WLf97O9OzQo1AJiWr3R5lcZKWg6gT8TYhH+MU&#10;RqlGki/P0ufqaBI7mNZnkX1RJmPPardH2Z0k7OTsoagMVLPdDo0+1HXlJMT5PS3hIFqlEU11LhLF&#10;HORcIlbnslBQcynZ7rXd9r1aMbV5SppTPEWZB0PIC10mJTUXyk1E8SuOooPqAkkdi0QtnSfn9s8E&#10;5d7CK++62W6Pki86wUHICj1xGisiTScTkJp7mOosZAL7kXrCWRylet/7OJViv6mAHjHWeiLj1273&#10;fsn4V3MwOyETbHkh1VxK6mRttXuvHuhfdRibcyYFNYNunIo+Rjdiw7S/U9kn13Kf2tNX5b1Qc3AG&#10;6gRnPGiPMqexRqTpLg5DJqCI+4kyyO9QWhcKmSfXiHSw3J/IiA8S0Jy3Lcq8coro3+2LXR3GlpKi&#10;drGMqkP5IhOpDoM3xBTQE9cTZawbbfaJz5ecjrOnsSJebHGQOAz0qu35P9UzK7qiPnsBvXnHZhHp&#10;q5NSHm5j8a8MjobccU9CHCRCH6mex2mdYPOuzuXdttvsEOmr8xKR5ilKe7q0Rg12mxFKocxp4NbN&#10;AaLsGwSggbpKD0jLZM3hRhTSEeqprOmdevYjYm5ImqGAIMpDbk5jZV1lBEVYCHVT1sVXSPH8K4cH&#10;T09UnlPNpaKuoqz2IpRBad8byUwEFM+LE1KTcGZidlqM/XbUHiQ9YLUVoRT6+u27DtVURL03mbcn&#10;QyAhtYJE2xFrVFV3yLDt9p3knsiCYduWXL92W/73JxkDct7h3d87JatOTX88VdvbcyjXal+knFH1&#10;viebaOszM9rqUlLnCB2I2vJ677DVCKQPdeW04s6r6hQ2Z3BxBFXlfogzlecik9Se7ZSmfYfUzIds&#10;bSltkrZJG+VcxcXxVIezorN5ec4QxUecnxLJs1STsAIxL+34Pe3VcdSJ5+STzquTeP0hpno6Onr1&#10;+u66TqmZEKqjuXIwxb58Y+zcDqb07cjJt7SheVONjNU9ixU4EVE7lkZFITJAa+rtTGmqq0iiOonX&#10;6GHcy2i2yyE1M4RXB7Ol3rYPWBptmlWj01tEH9DEDFHIaRzH24hCo4njV23v2umUmjmUS9Si46Q9&#10;n3+8nkY4ErnOzXUf0qhFJCQjcxQyteNQZ1FXlImchYXZfofUTDq2esv0TqWbI4mKPo5IY0MSZFKz&#10;B4VXcYNI2iQh8VSOY3MY36XdmZ2Fhdkfh9TMFFSnIumv+RxKuCMRmzfXeEhyT9UkrEhdoRkDw6uI&#10;KERSEVMUTCd2GLeY/XNIzUyJ1lO2nWBG3xIqxJGERR/lvqlJWJUMUYisYspgzF0QvaSkZNKZ2GHc&#10;YvbVITVzCuTZasor9ViUNmqTH6LYiIk+yv1Sk7AyZTAcEs7KRKwvbM50lWyxlC2lAdFVVsx+O6Rm&#10;ToeMzVojzOpMyjsj7dPm7qYu1ix7Xsm7caKFFDQQF9LuO51+9XLmrnOU9mmTT4vZb4fUzGlJn1It&#10;Ds7jSMrfh6TrJPWnJgHqwApZaX02mKdIV13pkVXeTFh99kjNnJJakzP6nFSf1kfqBgL73/ok0Q/R&#10;B1wT9rLUwfV+IKdPV91X2h/QisDor0tq5pTU8Wr0ObPESWjz3yDvX9S7R/QBJoGRwZtJd7ao441O&#10;nsYy++yQmjkd24Q76SdUJK11s4iru82sv/WK6APuEVYLKbpsb5006nijM6exrP56pGZOx2TpK1OX&#10;SEGcSdQ7SPQBHyLbca2B45YU646MOuSFKW2ISUOc97St3d/9UjOnI+g9kN2NITscH5a8g1HnXNh5&#10;BZ9RVyvW4JlF20rr6bL1tqYirL9z6rMC5axYffVIzZyKLX3VvmK/3v4ttYlpU2Kqs28ogSDKYDl2&#10;1fSIygsv4bU10ddVmPVvHJIJQM2dCquvHqmZUyETpdVXl8qYU3NvqLaPjMwfFafOYS9Rq/Yh2hzH&#10;l49C65gJIc8vMEZi9tUhNXMqItJXn9UKtgN9QeniAfIeEobFKYMmdxQi+dhPHMcF0lj3sfrpkZo5&#10;DVEp3L1jpRbr06e2+OIuOEkbhZRQeq/juKb822aHeMY0ltVPj9TMaZDIweqnSw+kezI7EqIPeIiQ&#10;lylKX+WTDY9/vC1kW+bX850JMfvpkJo5DTL5W/30SN4bNedmq5FkciREH/AgNQo5ejDvqHHsJaIv&#10;Z0tjWX30SM2cgqhzUBFjJMUpeHn3rnaSAbjZin3G4OqtMnjLf4b+kE7QS3mqT5sY/XNJzZyCmIg7&#10;8sfVikM7cMeWLNy0KQCPM3y3iNQ5Oqx8Mq0ws2D1zyM1Mz1btB1w9qMhzXoPmcita3UV23YhiqiX&#10;61MFpqvuEZSSO00UYvTNJTUzPSHRR0359Bm79R0ctTOy9oPUFQQSUoT+SJ2ijltC0ljlBVNz02P2&#10;zyE1MzXbAiliYdG/4LyltfrWJcWZ6uUA4pBJ3hpwTRoQdVyjKzm7LQ5Jm9Xk1Fh980jNTE3IQdOi&#10;Humre8j4s9rQLNntOOhdhMWQ3L856BokL6+aH0bICu4kUYjZN4fUzNTIpGn1zaWO6at7hGcFpA+c&#10;+YCehOSKr1UmczU9jLgV5/wfl7P65ZGamZaoSVhSo2pyCFvaLTYjMLoPsCghK7ZrDd7xEZXGOsL5&#10;RWP2yyE1My1Rk/DolXv4zsgylkldwRCitsNea/Tqp1wzZEfLyLx3D6w+eaRmpiTsjNPoBVCH+sfs&#10;4xgmowy68C2FI1NCcVGI/dnuWTD75JCamZKoVfzQcRuUfr0WqSsYzpaDjd9OOHL/ebleTBQy8cFC&#10;qz8eqZnpCIuiB6Z+ti280eex+NYVHESXz5zU3SxjJuTAXWXTHiw0+uKSmpmOkPNARbKpRE12pcuC&#10;jboHHE2PkHrkwA5LY0wahVh98UjNTEVdOESs5Adt3d2cR/AZLGk7dQ/IQPiOENGg2sKshdQozL44&#10;pGamorQ7JnU5IPqozqPD+zUqcgL4lG2F1OHzCoOcSFTbZ1zRWf3wSM1MQ+CCoXv00ct5UPeAdPTY&#10;2ls1YGUfloYrjkhNToPZD4fUzDTIeLL64VXvFXw350HdA7ISdar3nQY4kbgoZK7T6VYfPFIzUxB5&#10;fqL3bsFyjfgv70rUNPjAI4CLMlDjB35V37A7LgoZU1iNwuyDQ2omPXVFH5Zm7TsWo3aI3UocqF4C&#10;IC9RaYL36vvixk0w82zrNdrukppJj6ScrPY/op6r+GK/ywKMw4IwDdtqr9NPcXZMZ0VuSZ5lW6/V&#10;do/UTGrCtu1W9VnEbDWPXtG7/DQ0dQ+YiNiX9kadnIg6vtQTTTR22/dLzaSmtDNsYu4RfWzOo8du&#10;q6KykMN5wJSEbZm01GmLb2T+eYZtvVa7PVIzaQkdgx0WLn2dh+y4Os/v98OC9HYi0aurLQoJqoUU&#10;O2o2LWa7HVIzaZFJ32r3I4qOPjpHHuy4gnMQuX3ynTqsskJrIcl3vlht9kjNpCR23MWmJDXF26tO&#10;+Ods28kBPqQM7F4Fwi6rrcAdWUO/MOzFaq9HaiYdoTU4GV+Bz7BG5YHj61Y4DzglZXD3cyJFkav9&#10;0EORiVNZZnsdUjPpKJN+WOoqcgtsjYqiHJuh7BEvQBNlkHd1IpEve3nRw1IMWV9sq60eqZlUhKau&#10;avTRXmcTG70OCF5U+s0HEuH8dCscXhRUXK9pEMv+g8qYyrLa6ZGaSUP9JlvgCj9iUu5aLFdxUBCW&#10;orzknU6rq2pxvX3CLrbiIqaEqSyznQ6pmRTUiTpyXNUx1LYQ2Rxav3qHCOcBS9LdiRS1po62SSly&#10;Ash1wNBu436pmRREp4haN2bU3Xwd6x0inAcszQgnItdoWUlGf2U40y4Zq30eqZnDCa17FLVMzFvK&#10;qm+tT4TzACiUl6H7yyYrwZaT4dE57Cz1EKttHqmZQ4mue7Skrnpv0b2IgjnAFdHph3t6dNWmq0rT&#10;5kMqE56aPhSzbQ6pmcPYUoyxB/IeiRClHXUMd05ZiVrTsgCnRFZV1gsTrrpLyx8BRKdJSju6/1DW&#10;Z5jtckjNHMLm1KN3N/lrVBoB9TlVfq0aRXNIEOAuw5xI0SPRSPxEcWxR3W7TfqmZQwiPWmWCdiws&#10;RkYdm/OY7zf3AYZT88jWS9RDEo04VnXRZ0NER64qrfZ4pGaGEx4NFnkm6K3WMSDqEOE8AHwMdSKb&#10;nvZ+lDF6V5boqAnCaotHamYo4nCjV/17o9HXqMOw0UU13con2QHcDMstX2lvgTI+916u3Xju4BGs&#10;dnikZoahK//YlFGdpD/fddXDcX2oxu3nAMtTC6Ujzopca0daa2tX/HbN0U7EaoNHamYI4dt1RZIe&#10;+uSeq9MaupCRKAfnARDE0LTBRXVler+oWicW6981aqQTsa7vkZrpThfnUfRRxKmOY/Ti5c+9UTAA&#10;OOhRON2nl+d7eehejm2UE7Gu7ZGa6Uov51H0pJd4Q73eiMOttxLnQbEcoB/bZNL/pO8dmYX2XqvU&#10;EZOJdV2P1Ew3NAqIdx5G3UOebV0Q9HFWH6vWOyiWA3Sn1h86FLEdeuNItE7TJUfeO51hXdMjNdOF&#10;GnH2cR5/vnl+xUkd5jiKqHcAHMBxKS2VrBq12C4Tkvk3ASr97PbdI+t6HqmZcKTP1vWaJc5DIzuN&#10;boYWx9/oqi0AcAAHp7Q2STqkOJI6IVn/f4SKs9Iuh2JeyyE1E8YWXfarP4hj0u24xzkOESkrgDyU&#10;l3J80dNSzzRIzdvHfsXXvI5DaiYELZb3m9jl2RyUpnqVRB0lciZlBZCMurK0XtqTSSYg7XIzln2P&#10;1Ewz0qfDJ/feqpEqKSuAtPROgSTSU8Qq1rDrkpp5mCWe1xZ1/ErUATAJW5774NrIAF2K+I9i2fRI&#10;zTzEEs+oQ9oRAAZRXuLzRyN1knqsIGvac0jNuKi1jmO3YfcXtQ6Ac5Bip9YAbecJfI7EsuORmtmF&#10;tO3I8xbDVHdYEXUAnIpaqLVe+JPJ40isf++RmvmQhRwHUQfAmZHJrLzsKxTZi16eP/umlv3v9kvN&#10;vEMm0aNPeA/T5jgokgOsQvczB5lUJrgtKnmfVjH/3iE184pcQybThe4t6SqAVVllt9artmjgSfot&#10;K+Z3/79TNdL4rf5C49MyTkMkjuOT6A4AFmGV+ghqVFlsUOcAABMcCTIlW6VxHACwh+pIVkptIVuS&#10;qsJxAMAj4EgWFY4DAKLAkSwicRy6wUAfPQBADPqbH4ucI1lEl51pbMcFgFEQlUwu0lQAcDT1HESZ&#10;jMxJCuWSRBviOIg2ACAT8pmULSpZ6EDdDLo4DaINAJiBH5/0IMV1mDan8SvRBgBMixTecSaDtB34&#10;w2kAwPlQZyJpLmomEao7qF6e5Z7iNABgKaQAv0Un1E126yo1RU0DAKAgk6EcYtPf0CBCEWkBvH6O&#10;XqK3nT+UBQCwPBqhfKm/Ib4deLMn2rOoRmI1JUWEAQAQyRalFKcin9vYUl/fpyvOb1FFdRQ1stD6&#10;Bc4CAOAg6jkUranUNNgWtYx3MNVBlGveOomagsJRAABMSXUyMpFfopgtkvmi+vXifDYHVL/59XT5&#10;7+oI5G8uf/9ls1FsVceAcwAAAAAAAAAAAAAAAAAAAAAAAAAAAAAAAAAAAAAAAAAAAAAAAAAAAAAA&#10;AAAAAAAAAAAAAAAAAAAAAAAAAAAAAAAAAAAAAAAAAAAAAAAAAAAAAAAAAAAAAAAAAAAAAAAAAAAA&#10;AAAAAAAAAAAAAAAAAAAAAAAAAAAAAAAAAAAAAAAAAAAAAAAAAAAAAAAAAAAAgL785S//Dw+zeEOH&#10;+vKBAAAAAElFTkSuQmCCUEsDBAoAAAAAAAAAIQCHP2t8OwgAADsIAAAUAAAAZHJzL21lZGlhL2lt&#10;YWdlMi5zdmc8c3ZnIHZpZXdCb3g9IjAgMCAxMDAgOTQuNiIgeG1sbnM9Imh0dHA6Ly93d3cudzMu&#10;b3JnLzIwMDAvc3ZnIiB4bWxuczp4bGluaz0iaHR0cDovL3d3dy53My5vcmcvMTk5OS94bGluayIg&#10;b3ZlcmZsb3c9ImhpZGRlbiI+PGcgaWQ9IkxheWVyXzIiPjwvZz48ZyBpZD0iTGF5ZXJfMSI+PHBh&#10;dGggZD0iTTgwLjMgMjQuMkM3My41IDE0LjcgNjIuNSA4LjYgNTAgOC42IDM3LjUgOC42IDI2LjQg&#10;MTQuOCAxOS43IDI0LjMgMTkuNyAyNC4zIDE5LjcgMjQuMyAxOS42IDI0LjQgMTkuNSAyNC41IDE5&#10;LjQgMjQuNiAxOS40IDI0LjcgMTUuMiAzMC43IDEyLjggMzggMTIuOCA0NS45IDEyLjggNTMuOCAx&#10;NS4zIDYxLjEgMTkuNCA2Ny4xIDE5LjUgNjcuMiAxOS41IDY3LjMgMTkuNiA2Ny41IDE5LjYgNjcu&#10;NSAxOS42IDY3LjUgMTkuNyA2Ny42IDI2LjUgNzcuMSAzNy41IDgzLjIgNTAgODMuMiA2Mi41IDgz&#10;LjIgNzMuNiA3NyA4MC4zIDY3LjUgODAuMyA2Ny41IDgwLjMgNjcuNSA4MC40IDY3LjQgODAuNSA2&#10;Ny4zIDgwLjYgNjcuMiA4MC42IDY3LjEgODQuOCA2MS4xIDg3LjIgNTMuOCA4Ny4yIDQ1LjkgODcu&#10;MiAzOCA4NC43IDMwLjcgODAuNiAyNC43IDgwLjUgMjQuNSA4MC41IDI0LjQgODAuMyAyNC4yIDgw&#10;LjQgMjQuMiA4MC4zIDI0LjIgODAuMyAyNC4yWk0zNy4xIDE1LjJDMzQuMSAxOC42IDMxLjcgMjMu&#10;MiAzMC4xIDI4LjUgMjcuOCAyNy42IDI1LjggMjYuNCAyNCAyNS4yIDI3LjQgMjAuOCAzMS45IDE3&#10;LjMgMzcuMSAxNS4yWk0yMS43IDI4LjRDMjMuOSAyOS45IDI2LjMgMzEuMiAyOS4xIDMyLjMgMjgu&#10;MyAzNS45IDI3LjggMzkuNyAyNy43IDQzLjdMMTYuOCA0My43QzE3LjIgMzguMiAxOC45IDMyLjkg&#10;MjEuNyAyOC40Wk0yMS43IDYzLjJDMTguOSA1OC43IDE3LjIgNTMuNCAxNi44IDQ3LjhMMjcuNiA0&#10;Ny44QzI3LjcgNTEuOCAyOC4yIDU1LjcgMjkgNTkuMiAyNi4zIDYwLjMgMjMuOCA2MS43IDIxLjcg&#10;NjMuMlpNMjQgNjYuNEMyNS44IDY1LjEgMjcuOSA2NCAzMC4xIDYzLjEgMzEuOCA2OC41IDM0LjIg&#10;NzMgMzcuMSA3Ni40IDMxLjkgNzQuMyAyNy40IDcwLjggMjQgNjYuNFpNNDggNzguOEM0MiA3Ny42&#10;IDM2LjggNzAuOSAzMy45IDYxLjcgMzguMiA2MC40IDQzIDU5LjYgNDggNTkuNEw0OCA3OC44Wk00&#10;OCA1NS40QzQyLjcgNTUuNiAzNy41IDU2LjQgMzIuOSA1Ny44IDMyLjIgNTQuNiAzMS43IDUxLjIg&#10;MzEuNiA0Ny43TDQ4IDQ3LjcgNDggNTUuNFpNNDggNDMuOCAzMS42IDQzLjhDMzEuNyA0MC4zIDMy&#10;LjIgMzYuOSAzMi45IDMzLjcgMzcuNSAzNS4xIDQyLjcgMzYgNDggMzYuMUw0OCA0My44Wk00OCAz&#10;Mi4yQzQzIDMyIDM4LjIgMzEuMiAzMy45IDI5LjkgMzYuOCAyMC43IDQyIDE0IDQ4IDEyLjhMNDgg&#10;MzIuMlpNNzYgMjUuMkM3NC4yIDI2LjUgNzIuMSAyNy42IDY5LjkgMjguNSA2OC4yIDIzLjEgNjUu&#10;OCAxOC42IDYyLjkgMTUuMiA2OC4xIDE3LjMgNzIuNiAyMC44IDc2IDI1LjJaTTUyIDEyLjhDNTgg&#10;MTQgNjMuMiAyMC43IDY2LjEgMjkuOSA2MS44IDMxLjIgNTcgMzIgNTIgMzIuMkw1MiAxMi44Wk01&#10;MiAzNi4yQzU3LjMgMzYgNjIuNSAzNS4yIDY3LjEgMzMuOCA2Ny44IDM3IDY4LjMgNDAuNCA2OC40&#10;IDQzLjlMNTIgNDMuOSA1MiAzNi4yWk01MiA0Ny44IDY4LjQgNDcuOEM2OC4zIDUxLjMgNjcuOCA1&#10;NC43IDY3LjEgNTcuOSA2Mi41IDU2LjUgNTcuMyA1NS42IDUyIDU1LjVMNTIgNDcuOFpNNTIgNzgu&#10;OCA1MiA1OS40QzU3IDU5LjYgNjEuOCA2MC40IDY2LjEgNjEuNyA2My4yIDcwLjkgNTggNzcuNiA1&#10;MiA3OC44Wk02Mi45IDc2LjRDNjUuOSA3MyA2OC4zIDY4LjQgNjkuOSA2My4xIDcyLjIgNjQgNzQu&#10;MiA2NS4yIDc2IDY2LjQgNzIuNiA3MC44IDY4LjEgNzQuMyA2Mi45IDc2LjRaTTc4LjMgNjMuMkM3&#10;Ni4xIDYxLjcgNzMuNyA2MC40IDcwLjkgNTkuMyA3MS43IDU1LjcgNzIuMiA1MS45IDcyLjMgNDcu&#10;OUw4My4xIDQ3LjlDODIuOCA1My40IDgxLjEgNTguNyA3OC4zIDYzLjJaTTgzLjIgNDMuOCA3Mi40&#10;IDQzLjhDNzIuMyAzOS44IDcxLjggMzUuOSA3MSAzMi40IDczLjcgMzEuMyA3Ni4yIDMwIDc4LjQg&#10;MjguNSA4MS4xIDMyLjkgODIuOCAzOC4yIDgzLjIgNDMuOFoiIGZpbGw9IiM3MThFQjUiLz48L2c+&#10;PC9zdmc+UEsDBBQABgAIAAAAIQBklgdt2QAAAAMBAAAPAAAAZHJzL2Rvd25yZXYueG1sTI/NTsMw&#10;EITvSLyDtUjcqE0LVRXiVAWpQkhwoPAAW3sbB/wTxW4T3p6FC1xGGs1q5tt6PQUvTjTkLkUN1zMF&#10;gqJJtouthve37dUKRC4YLfoUScMXZVg352c1VjaN8ZVOu9IKLom5Qg2ulL6SMhtHAfMs9RQ5O6Qh&#10;YGE7tNIOOHJ58HKu1FIG7CIvOOzpwZH53B2DhsPGo/p4HJ+3TzfGLOULLdw9aX15MW3uQBSayt8x&#10;/OAzOjTMtE/HaLPwGviR8qucLRS7vYb56hZkU8v/7M03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n6GgxMgBAADAAwAADgAAAAAAAAAAAAAA&#10;AABDAgAAZHJzL2Uyb0RvYy54bWxQSwECLQAKAAAAAAAAACEAs2sOZfcrAAD3KwAAFAAAAAAAAAAA&#10;AAAAAAA3BAAAZHJzL21lZGlhL2ltYWdlMS5wbmdQSwECLQAKAAAAAAAAACEAhz9rfDsIAAA7CAAA&#10;FAAAAAAAAAAAAAAAAABgMAAAZHJzL21lZGlhL2ltYWdlMi5zdmdQSwECLQAUAAYACAAAACEAZJYH&#10;bdkAAAADAQAADwAAAAAAAAAAAAAAAADNOAAAZHJzL2Rvd25yZXYueG1sUEsBAi0AFAAGAAgAAAAh&#10;ACJWDu7HAAAApQEAABkAAAAAAAAAAAAAAAAA0zkAAGRycy9fcmVscy9lMm9Eb2MueG1sLnJlbHNQ&#10;SwUGAAAAAAcABwC+AQAA0ToAAAAA&#10;" o:bullet="t">
        <v:imagedata r:id="rId1" o:title="" cropbottom="-1650f" cropleft="-4629f" cropright="-2924f"/>
      </v:shape>
    </w:pict>
  </w:numPicBullet>
  <w:abstractNum w:abstractNumId="0" w15:restartNumberingAfterBreak="0">
    <w:nsid w:val="1DEF18A5"/>
    <w:multiLevelType w:val="hybridMultilevel"/>
    <w:tmpl w:val="6096ED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07110"/>
    <w:multiLevelType w:val="hybridMultilevel"/>
    <w:tmpl w:val="AA3085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jstalinea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4616527">
    <w:abstractNumId w:val="2"/>
  </w:num>
  <w:num w:numId="2" w16cid:durableId="2135714419">
    <w:abstractNumId w:val="0"/>
  </w:num>
  <w:num w:numId="3" w16cid:durableId="176410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attachedTemplate r:id="rId1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2B"/>
    <w:rsid w:val="00041F8A"/>
    <w:rsid w:val="00045F2E"/>
    <w:rsid w:val="000552DF"/>
    <w:rsid w:val="00055BBC"/>
    <w:rsid w:val="00073BF3"/>
    <w:rsid w:val="00077FEB"/>
    <w:rsid w:val="00081B51"/>
    <w:rsid w:val="000A6E00"/>
    <w:rsid w:val="000C7293"/>
    <w:rsid w:val="000D3891"/>
    <w:rsid w:val="000E621D"/>
    <w:rsid w:val="000F3FE2"/>
    <w:rsid w:val="00140582"/>
    <w:rsid w:val="00144334"/>
    <w:rsid w:val="00157DB0"/>
    <w:rsid w:val="00173B36"/>
    <w:rsid w:val="00177BCB"/>
    <w:rsid w:val="001E5794"/>
    <w:rsid w:val="001F6D5E"/>
    <w:rsid w:val="00217454"/>
    <w:rsid w:val="002251C8"/>
    <w:rsid w:val="0023600D"/>
    <w:rsid w:val="00241482"/>
    <w:rsid w:val="00253A29"/>
    <w:rsid w:val="00261E7B"/>
    <w:rsid w:val="00262B06"/>
    <w:rsid w:val="00263557"/>
    <w:rsid w:val="00293BB8"/>
    <w:rsid w:val="002954B8"/>
    <w:rsid w:val="002A4A92"/>
    <w:rsid w:val="002B0852"/>
    <w:rsid w:val="002B7B50"/>
    <w:rsid w:val="002C0662"/>
    <w:rsid w:val="002D5478"/>
    <w:rsid w:val="00320ECB"/>
    <w:rsid w:val="00344FC0"/>
    <w:rsid w:val="00377A0D"/>
    <w:rsid w:val="00382737"/>
    <w:rsid w:val="003A4A4F"/>
    <w:rsid w:val="003E02DA"/>
    <w:rsid w:val="003E1692"/>
    <w:rsid w:val="003E7783"/>
    <w:rsid w:val="003F39E5"/>
    <w:rsid w:val="00442A0E"/>
    <w:rsid w:val="00443C70"/>
    <w:rsid w:val="004A4C74"/>
    <w:rsid w:val="004E5226"/>
    <w:rsid w:val="004E6AB2"/>
    <w:rsid w:val="004E6AC7"/>
    <w:rsid w:val="004E70E8"/>
    <w:rsid w:val="0050447A"/>
    <w:rsid w:val="00535F87"/>
    <w:rsid w:val="00564622"/>
    <w:rsid w:val="005A3E0B"/>
    <w:rsid w:val="005B3227"/>
    <w:rsid w:val="00615667"/>
    <w:rsid w:val="0067056E"/>
    <w:rsid w:val="0068094B"/>
    <w:rsid w:val="00686284"/>
    <w:rsid w:val="006917DB"/>
    <w:rsid w:val="006F1778"/>
    <w:rsid w:val="0073402D"/>
    <w:rsid w:val="00792D43"/>
    <w:rsid w:val="007B30FE"/>
    <w:rsid w:val="007B7A61"/>
    <w:rsid w:val="007E1FA8"/>
    <w:rsid w:val="007E6083"/>
    <w:rsid w:val="00855181"/>
    <w:rsid w:val="00882F23"/>
    <w:rsid w:val="008860CF"/>
    <w:rsid w:val="0089047A"/>
    <w:rsid w:val="008A1020"/>
    <w:rsid w:val="008A1250"/>
    <w:rsid w:val="008A1FCF"/>
    <w:rsid w:val="008B1112"/>
    <w:rsid w:val="008C78F5"/>
    <w:rsid w:val="00914419"/>
    <w:rsid w:val="00917ADB"/>
    <w:rsid w:val="00962E61"/>
    <w:rsid w:val="00964618"/>
    <w:rsid w:val="00986331"/>
    <w:rsid w:val="009A6667"/>
    <w:rsid w:val="009C7105"/>
    <w:rsid w:val="009D641C"/>
    <w:rsid w:val="00A122BB"/>
    <w:rsid w:val="00A37F9E"/>
    <w:rsid w:val="00AB7FE5"/>
    <w:rsid w:val="00AC1E5A"/>
    <w:rsid w:val="00AC762B"/>
    <w:rsid w:val="00B14E21"/>
    <w:rsid w:val="00B54AD3"/>
    <w:rsid w:val="00B62B99"/>
    <w:rsid w:val="00B643D0"/>
    <w:rsid w:val="00B71E93"/>
    <w:rsid w:val="00B87E22"/>
    <w:rsid w:val="00BA3E51"/>
    <w:rsid w:val="00BB3142"/>
    <w:rsid w:val="00BC6C92"/>
    <w:rsid w:val="00BD6049"/>
    <w:rsid w:val="00C155FC"/>
    <w:rsid w:val="00C22F41"/>
    <w:rsid w:val="00C532FC"/>
    <w:rsid w:val="00C75B87"/>
    <w:rsid w:val="00C75D84"/>
    <w:rsid w:val="00C857CB"/>
    <w:rsid w:val="00CA5CD9"/>
    <w:rsid w:val="00CC5ED4"/>
    <w:rsid w:val="00D04093"/>
    <w:rsid w:val="00D0794D"/>
    <w:rsid w:val="00D140DF"/>
    <w:rsid w:val="00D46A8C"/>
    <w:rsid w:val="00D666BB"/>
    <w:rsid w:val="00D720DF"/>
    <w:rsid w:val="00D92ED4"/>
    <w:rsid w:val="00D94ABF"/>
    <w:rsid w:val="00E20245"/>
    <w:rsid w:val="00E4379F"/>
    <w:rsid w:val="00E65596"/>
    <w:rsid w:val="00E71D1D"/>
    <w:rsid w:val="00EA0042"/>
    <w:rsid w:val="00EB1D1B"/>
    <w:rsid w:val="00EC0584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2CD8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nl-NL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F1778"/>
    <w:rPr>
      <w:color w:val="4C4C4C" w:themeColor="background2" w:themeShade="BF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Kop5">
    <w:name w:val="heading 5"/>
    <w:basedOn w:val="Standaard"/>
    <w:next w:val="Standaard"/>
    <w:link w:val="Kop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857CB"/>
  </w:style>
  <w:style w:type="paragraph" w:styleId="Voettekst">
    <w:name w:val="footer"/>
    <w:basedOn w:val="Standaard"/>
    <w:link w:val="Voettekst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857CB"/>
  </w:style>
  <w:style w:type="paragraph" w:styleId="Ballontekst">
    <w:name w:val="Balloon Text"/>
    <w:basedOn w:val="Standaard"/>
    <w:link w:val="Ballonteks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BA3E51"/>
    <w:rPr>
      <w:color w:val="808080"/>
    </w:rPr>
  </w:style>
  <w:style w:type="table" w:styleId="Tabelraster">
    <w:name w:val="Table Grid"/>
    <w:basedOn w:val="Standaardtabe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Standaardalinea-lettertype"/>
    <w:uiPriority w:val="99"/>
    <w:semiHidden/>
    <w:rsid w:val="000F3FE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Geenafstand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jstalinea">
    <w:name w:val="List Paragraph"/>
    <w:basedOn w:val="Standaard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gegevens">
    <w:name w:val="Contactgegevens"/>
    <w:basedOn w:val="Standaard"/>
    <w:link w:val="TekensvoorContact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um">
    <w:name w:val="Date"/>
    <w:basedOn w:val="Standaard"/>
    <w:next w:val="Standaard"/>
    <w:link w:val="Datum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TekensvoorContact">
    <w:name w:val="Tekens voor Contact"/>
    <w:basedOn w:val="Standaardalinea-lettertype"/>
    <w:link w:val="Contactgegevens"/>
    <w:uiPriority w:val="12"/>
    <w:rsid w:val="00320ECB"/>
    <w:rPr>
      <w:color w:val="434343" w:themeColor="accent6"/>
      <w:sz w:val="26"/>
      <w:lang w:val="en-US"/>
    </w:rPr>
  </w:style>
  <w:style w:type="character" w:customStyle="1" w:styleId="DatumChar">
    <w:name w:val="Datum Char"/>
    <w:basedOn w:val="Standaardalinea-lettertype"/>
    <w:link w:val="Datum"/>
    <w:uiPriority w:val="99"/>
    <w:rsid w:val="00CC5ED4"/>
    <w:rPr>
      <w:color w:val="5F483E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de\AppData\Roaming\Microsoft\Templates\Cv%20met%20kolomm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21D0965C314445B5DDF7DFD75138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776CC5-3171-4351-BF4E-E4496CA09870}"/>
      </w:docPartPr>
      <w:docPartBody>
        <w:p w:rsidR="00064309" w:rsidRDefault="00000000">
          <w:pPr>
            <w:pStyle w:val="9421D0965C314445B5DDF7DFD7513848"/>
          </w:pPr>
          <w:r w:rsidRPr="000E621D">
            <w:rPr>
              <w:lang w:bidi="nl-NL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jstalinea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55950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18"/>
    <w:rsid w:val="00064309"/>
    <w:rsid w:val="000C481B"/>
    <w:rsid w:val="00515629"/>
    <w:rsid w:val="00604118"/>
    <w:rsid w:val="00DD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21D0965C314445B5DDF7DFD7513848">
    <w:name w:val="9421D0965C314445B5DDF7DFD7513848"/>
  </w:style>
  <w:style w:type="paragraph" w:styleId="Lijstalinea">
    <w:name w:val="List Paragraph"/>
    <w:basedOn w:val="Standaard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kern w:val="0"/>
      <w:sz w:val="26"/>
      <w:szCs w:val="18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70e77a-b65d-417b-915c-b6dc54098ee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BDB8D4F5CD746AF841142FC87D4A2" ma:contentTypeVersion="13" ma:contentTypeDescription="Een nieuw document maken." ma:contentTypeScope="" ma:versionID="28d5d58974bfb7aa8e1c0456d2cb1e78">
  <xsd:schema xmlns:xsd="http://www.w3.org/2001/XMLSchema" xmlns:xs="http://www.w3.org/2001/XMLSchema" xmlns:p="http://schemas.microsoft.com/office/2006/metadata/properties" xmlns:ns3="e570e77a-b65d-417b-915c-b6dc54098eec" xmlns:ns4="d39970fe-5a8b-44cd-a03f-27b378b62327" targetNamespace="http://schemas.microsoft.com/office/2006/metadata/properties" ma:root="true" ma:fieldsID="fff4f7fbdde7d4692bf23ef030884ef6" ns3:_="" ns4:_="">
    <xsd:import namespace="e570e77a-b65d-417b-915c-b6dc54098eec"/>
    <xsd:import namespace="d39970fe-5a8b-44cd-a03f-27b378b623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0e77a-b65d-417b-915c-b6dc54098e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970fe-5a8b-44cd-a03f-27b378b623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53966F-8B0E-48D9-A566-1836A0866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58B2EF-8F85-4F5D-A29D-C1F83C8B801F}">
  <ds:schemaRefs>
    <ds:schemaRef ds:uri="http://schemas.microsoft.com/office/2006/metadata/properties"/>
    <ds:schemaRef ds:uri="http://schemas.microsoft.com/office/infopath/2007/PartnerControls"/>
    <ds:schemaRef ds:uri="e570e77a-b65d-417b-915c-b6dc54098eec"/>
  </ds:schemaRefs>
</ds:datastoreItem>
</file>

<file path=customXml/itemProps3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7788E4-8F19-41D7-8BFE-0D4A713E5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0e77a-b65d-417b-915c-b6dc54098eec"/>
    <ds:schemaRef ds:uri="d39970fe-5a8b-44cd-a03f-27b378b62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met kolommen.dotx</Template>
  <TotalTime>0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2023-11-08T22:44:00Z</dcterms:created>
  <dcterms:modified xsi:type="dcterms:W3CDTF">2023-11-10T14:59:00Z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0x01010051EBDB8D4F5CD746AF841142FC87D4A2</vt:lpwstr>
  </property>
</Properties>
</file>